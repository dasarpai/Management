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0578F0">
        <w:rPr>
          <w:b/>
          <w:color w:val="auto"/>
        </w:rPr>
        <w:t>6</w:t>
      </w:r>
      <w:r w:rsidR="005943BC">
        <w:rPr>
          <w:b/>
          <w:color w:val="auto"/>
        </w:rPr>
        <w:t>/</w:t>
      </w:r>
      <w:r w:rsidR="000578F0">
        <w:rPr>
          <w:b/>
          <w:color w:val="auto"/>
        </w:rPr>
        <w:t>01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0578F0">
        <w:rPr>
          <w:b/>
          <w:color w:val="auto"/>
        </w:rPr>
        <w:t>06</w:t>
      </w:r>
      <w:r w:rsidRPr="004930D8">
        <w:rPr>
          <w:b/>
          <w:color w:val="auto"/>
        </w:rPr>
        <w:t>/</w:t>
      </w:r>
      <w:r w:rsidR="000578F0">
        <w:rPr>
          <w:b/>
          <w:color w:val="auto"/>
        </w:rPr>
        <w:t>05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7D0085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7D0085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13051</w:t>
            </w:r>
          </w:p>
        </w:tc>
        <w:tc>
          <w:tcPr>
            <w:tcW w:w="471" w:type="pct"/>
            <w:vAlign w:val="center"/>
          </w:tcPr>
          <w:p w:rsidR="00201912" w:rsidRPr="007D0085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7D0085" w:rsidRDefault="00201912" w:rsidP="00086E9A">
            <w:pPr>
              <w:rPr>
                <w:rFonts w:cs="Calibri"/>
                <w:color w:val="000000"/>
                <w:sz w:val="22"/>
                <w:szCs w:val="22"/>
              </w:rPr>
            </w:pPr>
            <w:r w:rsidRPr="007D0085">
              <w:rPr>
                <w:rFonts w:cs="Calibri"/>
                <w:color w:val="000000"/>
                <w:sz w:val="22"/>
                <w:szCs w:val="22"/>
              </w:rPr>
              <w:t>Aflac SSO integration</w:t>
            </w:r>
          </w:p>
        </w:tc>
        <w:tc>
          <w:tcPr>
            <w:tcW w:w="902" w:type="pct"/>
            <w:vAlign w:val="center"/>
          </w:tcPr>
          <w:p w:rsidR="00201912" w:rsidRPr="007D0085" w:rsidRDefault="00201912" w:rsidP="00086E9A">
            <w:pPr>
              <w:pStyle w:val="OffTrack"/>
              <w:rPr>
                <w:sz w:val="22"/>
                <w:szCs w:val="22"/>
              </w:rPr>
            </w:pPr>
            <w:r w:rsidRPr="007D0085">
              <w:rPr>
                <w:sz w:val="22"/>
                <w:szCs w:val="22"/>
              </w:rPr>
              <w:t>Dev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Hotfix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0A6716">
        <w:trPr>
          <w:trHeight w:val="269"/>
        </w:trPr>
        <w:tc>
          <w:tcPr>
            <w:tcW w:w="22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12917</w:t>
            </w:r>
          </w:p>
        </w:tc>
        <w:tc>
          <w:tcPr>
            <w:tcW w:w="47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9A4359" w:rsidRDefault="00201912" w:rsidP="00086E9A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Incomplete EOI Questionnaire - Notations needed</w:t>
            </w:r>
          </w:p>
        </w:tc>
        <w:tc>
          <w:tcPr>
            <w:tcW w:w="902" w:type="pct"/>
            <w:vAlign w:val="center"/>
          </w:tcPr>
          <w:p w:rsidR="00201912" w:rsidRPr="009A4359" w:rsidRDefault="00201912" w:rsidP="00086E9A">
            <w:pPr>
              <w:pStyle w:val="OffTrac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Dev complete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13022</w:t>
            </w:r>
          </w:p>
        </w:tc>
        <w:tc>
          <w:tcPr>
            <w:tcW w:w="47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9A4359" w:rsidRDefault="00201912" w:rsidP="00086E9A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Remove Spouse EOI record when Closed or Pending from Benefits Tab and VBB</w:t>
            </w:r>
          </w:p>
        </w:tc>
        <w:tc>
          <w:tcPr>
            <w:tcW w:w="902" w:type="pct"/>
            <w:vAlign w:val="center"/>
          </w:tcPr>
          <w:p w:rsidR="00201912" w:rsidRPr="009A4359" w:rsidRDefault="00201912" w:rsidP="00086E9A">
            <w:pPr>
              <w:pStyle w:val="AtRis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QA-Passed</w:t>
            </w:r>
          </w:p>
        </w:tc>
      </w:tr>
      <w:tr w:rsidR="00201912" w:rsidRPr="004930D8" w:rsidTr="000A6716">
        <w:trPr>
          <w:trHeight w:val="314"/>
        </w:trPr>
        <w:tc>
          <w:tcPr>
            <w:tcW w:w="22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471" w:type="pct"/>
            <w:vAlign w:val="center"/>
          </w:tcPr>
          <w:p w:rsidR="00201912" w:rsidRPr="009A4359" w:rsidRDefault="00201912" w:rsidP="00086E9A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201912" w:rsidRPr="009A4359" w:rsidRDefault="00201912" w:rsidP="00086E9A">
            <w:pPr>
              <w:rPr>
                <w:rFonts w:cs="Calibri"/>
                <w:color w:val="000000"/>
                <w:sz w:val="22"/>
                <w:szCs w:val="22"/>
              </w:rPr>
            </w:pPr>
            <w:r w:rsidRPr="009A4359">
              <w:rPr>
                <w:rFonts w:cs="Calibri"/>
                <w:color w:val="000000"/>
                <w:sz w:val="22"/>
                <w:szCs w:val="22"/>
              </w:rPr>
              <w:t>Commit related issues</w:t>
            </w:r>
          </w:p>
        </w:tc>
        <w:tc>
          <w:tcPr>
            <w:tcW w:w="902" w:type="pct"/>
            <w:vAlign w:val="center"/>
          </w:tcPr>
          <w:p w:rsidR="00201912" w:rsidRPr="009A4359" w:rsidRDefault="00201912" w:rsidP="00086E9A">
            <w:pPr>
              <w:pStyle w:val="AtRisk"/>
              <w:rPr>
                <w:sz w:val="22"/>
                <w:szCs w:val="22"/>
              </w:rPr>
            </w:pPr>
            <w:r w:rsidRPr="009A4359">
              <w:rPr>
                <w:sz w:val="22"/>
                <w:szCs w:val="22"/>
              </w:rPr>
              <w:t>QA-Pending Clarification</w:t>
            </w:r>
          </w:p>
        </w:tc>
      </w:tr>
    </w:tbl>
    <w:p w:rsidR="009072DB" w:rsidRDefault="009072DB" w:rsidP="00DE4146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/>
      </w:tblPr>
      <w:tblGrid>
        <w:gridCol w:w="501"/>
        <w:gridCol w:w="1314"/>
        <w:gridCol w:w="1065"/>
        <w:gridCol w:w="6390"/>
        <w:gridCol w:w="2040"/>
      </w:tblGrid>
      <w:tr w:rsidR="002B6465" w:rsidRPr="004930D8" w:rsidTr="00DA78FB">
        <w:trPr>
          <w:trHeight w:val="269"/>
        </w:trPr>
        <w:tc>
          <w:tcPr>
            <w:tcW w:w="22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13324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County of Sacramento/Correct Ex-Spouse Ineligible Date Due: 6-3-15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201912">
            <w:pPr>
              <w:pStyle w:val="High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Closed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13329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Fontana Unified School District - Thomas, Reginald - Life Event Enrollment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201912">
            <w:pPr>
              <w:pStyle w:val="High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Closed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13312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Import: Coachella Valley WD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Dev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Dev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KCARES Electronic Clients Incoming File Load - Conejo USD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Hold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Hold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Hold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13306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Banning USD/Server Error Message Due: 5-29-15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13309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Palm Springs USD/Amber Moser/Child Missing from Select Dep. Option on Colonial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13310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Redlands USD/Anthem Blue Cross 834 5010/Eff 7/1/2015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13311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Ventura CCCD / Employee Can't advance past Benefits Screen / 6.2.2015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13313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Banning USD/Anthem Dental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13314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Romoland SD/Anthem Dental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13315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Elk Grove USD - Invalid Med/RX Bundle - enrollment error / 6/5/15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13316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Mt San Jacinto CCD/Error Catch Message Due: 6-2-15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13318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Perris ESD/Anthem Dental 834 5010/Eff 7.1.2-15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13320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Redlands USD/MES 834 5010 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13325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Coastline ROP/ CBR reports giving new premiums for 6/1/ASAP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lastRenderedPageBreak/>
              <w:t>19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13327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Fontana USD/Anthem Dental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13328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Mt San Jacinto Community College - Kimbrough, Stacy - No Open Enrollment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13198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Woodland Joint USD/City of Glendale/Generate OE PDF Due: 5-5-15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13305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Citrus College &amp; Palo Verde Library/Restore Batch Files Due: 5-29-15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Off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Prod-Ready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12961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Monthly FuturisCare file to Nick and Conexis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QA-Pending Clarification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13301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Pittsburg USD/ VSP Tier Structure Change/ Due Date 6/5/15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9744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Monthly Recurring Audit: FI_Band mismatches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13323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Belmont-Redwood Shores/Correct Kaiser Effective Date/End Date Due: 6-4-15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13332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Elk Grove USD/Correct Benefit Term Date Due: 6-8-15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QA-Ready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13319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Snowline JUSD - MES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QA-Started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13321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CRYROP/MES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QA-Started</w:t>
            </w:r>
          </w:p>
        </w:tc>
      </w:tr>
      <w:tr w:rsidR="00201912" w:rsidRPr="004930D8" w:rsidTr="00DA78FB">
        <w:trPr>
          <w:trHeight w:val="269"/>
        </w:trPr>
        <w:tc>
          <w:tcPr>
            <w:tcW w:w="221" w:type="pct"/>
            <w:vAlign w:val="bottom"/>
          </w:tcPr>
          <w:p w:rsidR="00201912" w:rsidRPr="000578F0" w:rsidRDefault="00201912" w:rsidP="00201912">
            <w:pPr>
              <w:jc w:val="right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58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13322</w:t>
            </w:r>
          </w:p>
        </w:tc>
        <w:tc>
          <w:tcPr>
            <w:tcW w:w="471" w:type="pct"/>
            <w:vAlign w:val="bottom"/>
          </w:tcPr>
          <w:p w:rsidR="00201912" w:rsidRPr="000578F0" w:rsidRDefault="00201912" w:rsidP="00201912">
            <w:pPr>
              <w:jc w:val="center"/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bottom"/>
          </w:tcPr>
          <w:p w:rsidR="00201912" w:rsidRPr="000578F0" w:rsidRDefault="00201912" w:rsidP="00201912">
            <w:pPr>
              <w:rPr>
                <w:color w:val="000000"/>
                <w:sz w:val="22"/>
                <w:szCs w:val="22"/>
              </w:rPr>
            </w:pPr>
            <w:r w:rsidRPr="000578F0">
              <w:rPr>
                <w:color w:val="000000"/>
                <w:sz w:val="22"/>
                <w:szCs w:val="22"/>
              </w:rPr>
              <w:t>Xmtl: Victor valley UHSD / MES 834 5010/Eff 7.1.2015</w:t>
            </w:r>
          </w:p>
        </w:tc>
        <w:tc>
          <w:tcPr>
            <w:tcW w:w="902" w:type="pct"/>
            <w:vAlign w:val="bottom"/>
          </w:tcPr>
          <w:p w:rsidR="00201912" w:rsidRPr="000578F0" w:rsidRDefault="00201912" w:rsidP="000578F0">
            <w:pPr>
              <w:pStyle w:val="AtRis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QA-Started</w:t>
            </w:r>
          </w:p>
        </w:tc>
      </w:tr>
    </w:tbl>
    <w:p w:rsidR="00D70716" w:rsidRDefault="00D70716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9072DB" w:rsidRDefault="009072DB" w:rsidP="0097619B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0578F0" w:rsidRDefault="000578F0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DA78FB" w:rsidRDefault="00DA7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DA78FB" w:rsidRDefault="00DA7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DA78FB" w:rsidRDefault="00DA78FB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Scheduled Support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584" w:type="pct"/>
        <w:tblInd w:w="450" w:type="dxa"/>
        <w:tblLayout w:type="fixed"/>
        <w:tblLook w:val="04A0"/>
      </w:tblPr>
      <w:tblGrid>
        <w:gridCol w:w="500"/>
        <w:gridCol w:w="7709"/>
        <w:gridCol w:w="1824"/>
      </w:tblGrid>
      <w:tr w:rsidR="00201912" w:rsidRPr="004930D8" w:rsidTr="00086E9A">
        <w:trPr>
          <w:trHeight w:val="269"/>
        </w:trPr>
        <w:tc>
          <w:tcPr>
            <w:tcW w:w="249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42" w:type="pct"/>
            <w:tcMar>
              <w:left w:w="144" w:type="dxa"/>
            </w:tcMar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9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201912" w:rsidRPr="002A4CF2" w:rsidTr="00086E9A">
        <w:trPr>
          <w:trHeight w:val="512"/>
        </w:trPr>
        <w:tc>
          <w:tcPr>
            <w:tcW w:w="249" w:type="pct"/>
            <w:noWrap/>
            <w:vAlign w:val="bottom"/>
            <w:hideMark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Transmittal Count Check</w:t>
            </w:r>
          </w:p>
        </w:tc>
        <w:tc>
          <w:tcPr>
            <w:tcW w:w="909" w:type="pct"/>
            <w:vAlign w:val="bottom"/>
            <w:hideMark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  <w:hideMark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909" w:type="pct"/>
            <w:vAlign w:val="bottom"/>
            <w:hideMark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PreProd</w:t>
            </w:r>
            <w:bookmarkStart w:id="0" w:name="_GoBack"/>
            <w:bookmarkEnd w:id="0"/>
            <w:r w:rsidR="00201912" w:rsidRPr="000578F0">
              <w:rPr>
                <w:rFonts w:cs="Arial"/>
                <w:color w:val="000000"/>
                <w:sz w:val="22"/>
                <w:szCs w:val="22"/>
              </w:rPr>
              <w:t xml:space="preserve"> Constraint - Fixing the issue raised by QA team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QA DB refresh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Transmittals Monitoring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Transmittal issue with VSP file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EOI file Consolidated report 6/1/2015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OAD Audit Report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Save and schedule report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IIS and SQL server restart for OE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Restore Hotfix DB with production copy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  <w:tr w:rsidR="00201912" w:rsidRPr="002A4CF2" w:rsidTr="00086E9A">
        <w:trPr>
          <w:trHeight w:val="300"/>
        </w:trPr>
        <w:tc>
          <w:tcPr>
            <w:tcW w:w="249" w:type="pct"/>
            <w:noWrap/>
            <w:vAlign w:val="bottom"/>
          </w:tcPr>
          <w:p w:rsidR="00201912" w:rsidRPr="000578F0" w:rsidRDefault="00201912" w:rsidP="00086E9A">
            <w:pPr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0578F0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842" w:type="pct"/>
            <w:vAlign w:val="center"/>
          </w:tcPr>
          <w:p w:rsidR="00201912" w:rsidRPr="000578F0" w:rsidRDefault="00CF05F3" w:rsidP="00086E9A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201912" w:rsidRPr="000578F0">
              <w:rPr>
                <w:rFonts w:cs="Arial"/>
                <w:color w:val="000000"/>
                <w:sz w:val="22"/>
                <w:szCs w:val="22"/>
              </w:rPr>
              <w:t>Census Backup</w:t>
            </w:r>
          </w:p>
        </w:tc>
        <w:tc>
          <w:tcPr>
            <w:tcW w:w="909" w:type="pct"/>
            <w:vAlign w:val="bottom"/>
          </w:tcPr>
          <w:p w:rsidR="00201912" w:rsidRPr="000578F0" w:rsidRDefault="00201912" w:rsidP="00086E9A">
            <w:pPr>
              <w:pStyle w:val="OnTrack"/>
              <w:rPr>
                <w:sz w:val="22"/>
                <w:szCs w:val="22"/>
              </w:rPr>
            </w:pPr>
            <w:r w:rsidRPr="000578F0">
              <w:rPr>
                <w:sz w:val="22"/>
                <w:szCs w:val="22"/>
              </w:rPr>
              <w:t>Completed</w:t>
            </w:r>
          </w:p>
        </w:tc>
      </w:tr>
    </w:tbl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lastRenderedPageBreak/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868" w:type="pct"/>
        <w:tblInd w:w="450" w:type="dxa"/>
        <w:tblLayout w:type="fixed"/>
        <w:tblLook w:val="04A0"/>
      </w:tblPr>
      <w:tblGrid>
        <w:gridCol w:w="396"/>
        <w:gridCol w:w="1134"/>
        <w:gridCol w:w="2789"/>
        <w:gridCol w:w="1620"/>
        <w:gridCol w:w="1530"/>
        <w:gridCol w:w="1711"/>
        <w:gridCol w:w="1475"/>
      </w:tblGrid>
      <w:tr w:rsidR="00201912" w:rsidRPr="004930D8" w:rsidTr="00086E9A">
        <w:trPr>
          <w:trHeight w:val="539"/>
        </w:trPr>
        <w:tc>
          <w:tcPr>
            <w:tcW w:w="186" w:type="pct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32" w:type="pct"/>
            <w:tcMar>
              <w:left w:w="144" w:type="dxa"/>
            </w:tcMar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309" w:type="pct"/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60" w:type="pct"/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18" w:type="pct"/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803" w:type="pct"/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692" w:type="pct"/>
            <w:vAlign w:val="center"/>
          </w:tcPr>
          <w:p w:rsidR="00201912" w:rsidRPr="004930D8" w:rsidRDefault="00201912" w:rsidP="00086E9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201912" w:rsidRPr="00EB79F3" w:rsidTr="00086E9A">
        <w:trPr>
          <w:trHeight w:val="719"/>
        </w:trPr>
        <w:tc>
          <w:tcPr>
            <w:tcW w:w="186" w:type="pct"/>
            <w:noWrap/>
            <w:vAlign w:val="center"/>
            <w:hideMark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2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13085</w:t>
            </w:r>
          </w:p>
        </w:tc>
        <w:tc>
          <w:tcPr>
            <w:tcW w:w="1309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QA-Pending Clarification</w:t>
            </w:r>
          </w:p>
        </w:tc>
        <w:tc>
          <w:tcPr>
            <w:tcW w:w="692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01912" w:rsidRPr="00EB79F3" w:rsidTr="00086E9A">
        <w:trPr>
          <w:trHeight w:val="300"/>
        </w:trPr>
        <w:tc>
          <w:tcPr>
            <w:tcW w:w="186" w:type="pct"/>
            <w:noWrap/>
            <w:vAlign w:val="center"/>
            <w:hideMark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32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13228</w:t>
            </w:r>
          </w:p>
        </w:tc>
        <w:tc>
          <w:tcPr>
            <w:tcW w:w="1309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Prepared Test Data and Tested Squish</w:t>
            </w:r>
          </w:p>
        </w:tc>
        <w:tc>
          <w:tcPr>
            <w:tcW w:w="760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692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01912" w:rsidRPr="00EB79F3" w:rsidTr="00086E9A">
        <w:trPr>
          <w:trHeight w:val="521"/>
        </w:trPr>
        <w:tc>
          <w:tcPr>
            <w:tcW w:w="186" w:type="pct"/>
            <w:noWrap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32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01912" w:rsidRPr="00EB79F3" w:rsidTr="00086E9A">
        <w:trPr>
          <w:trHeight w:val="521"/>
        </w:trPr>
        <w:tc>
          <w:tcPr>
            <w:tcW w:w="186" w:type="pct"/>
            <w:noWrap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32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60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18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  <w:tr w:rsidR="00201912" w:rsidRPr="00EB79F3" w:rsidTr="00086E9A">
        <w:trPr>
          <w:trHeight w:val="300"/>
        </w:trPr>
        <w:tc>
          <w:tcPr>
            <w:tcW w:w="186" w:type="pct"/>
            <w:noWrap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32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309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Retested regression test issues</w:t>
            </w:r>
          </w:p>
        </w:tc>
        <w:tc>
          <w:tcPr>
            <w:tcW w:w="760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18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803" w:type="pct"/>
            <w:vAlign w:val="center"/>
          </w:tcPr>
          <w:p w:rsidR="00201912" w:rsidRPr="000578F0" w:rsidRDefault="00201912" w:rsidP="00086E9A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92" w:type="pct"/>
            <w:vAlign w:val="center"/>
          </w:tcPr>
          <w:p w:rsidR="00201912" w:rsidRPr="000578F0" w:rsidRDefault="00201912" w:rsidP="00086E9A">
            <w:pPr>
              <w:rPr>
                <w:rFonts w:cs="Arial"/>
                <w:color w:val="000000"/>
                <w:sz w:val="22"/>
                <w:szCs w:val="22"/>
              </w:rPr>
            </w:pPr>
            <w:r w:rsidRPr="000578F0">
              <w:rPr>
                <w:rFonts w:cs="Arial"/>
                <w:color w:val="000000"/>
                <w:sz w:val="22"/>
                <w:szCs w:val="22"/>
              </w:rPr>
              <w:t> </w:t>
            </w:r>
          </w:p>
        </w:tc>
      </w:tr>
    </w:tbl>
    <w:p w:rsidR="00201912" w:rsidRPr="004930D8" w:rsidRDefault="00201912" w:rsidP="00201912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p w:rsidR="0097619B" w:rsidRPr="004930D8" w:rsidRDefault="0097619B" w:rsidP="0045299E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DD6" w:rsidRDefault="00920DD6">
      <w:pPr>
        <w:spacing w:after="0" w:line="240" w:lineRule="auto"/>
      </w:pPr>
      <w:r>
        <w:separator/>
      </w:r>
    </w:p>
  </w:endnote>
  <w:endnote w:type="continuationSeparator" w:id="0">
    <w:p w:rsidR="00920DD6" w:rsidRDefault="0092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F2" w:rsidRPr="00DE4146" w:rsidRDefault="002A4CF2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0578F0">
      <w:rPr>
        <w:b/>
        <w:color w:val="000000" w:themeColor="text1"/>
        <w:sz w:val="16"/>
      </w:rPr>
      <w:t>06/01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0578F0">
      <w:rPr>
        <w:b/>
        <w:color w:val="000000" w:themeColor="text1"/>
        <w:sz w:val="16"/>
      </w:rPr>
      <w:t>06</w:t>
    </w:r>
    <w:r w:rsidRPr="00DE4146">
      <w:rPr>
        <w:b/>
        <w:color w:val="000000" w:themeColor="text1"/>
        <w:sz w:val="16"/>
      </w:rPr>
      <w:t>/</w:t>
    </w:r>
    <w:r w:rsidR="000578F0">
      <w:rPr>
        <w:b/>
        <w:color w:val="000000" w:themeColor="text1"/>
        <w:sz w:val="16"/>
      </w:rPr>
      <w:t>05</w:t>
    </w:r>
    <w:r>
      <w:rPr>
        <w:b/>
        <w:color w:val="000000" w:themeColor="text1"/>
        <w:sz w:val="16"/>
      </w:rPr>
      <w:t>/2015</w:t>
    </w:r>
  </w:p>
  <w:p w:rsidR="002A4CF2" w:rsidRPr="00DE4146" w:rsidRDefault="001158B5" w:rsidP="00DE4146">
    <w:pPr>
      <w:pStyle w:val="Footer"/>
      <w:jc w:val="right"/>
      <w:rPr>
        <w:color w:val="000000" w:themeColor="text1"/>
      </w:rPr>
    </w:pPr>
    <w:r w:rsidRPr="00DE4146">
      <w:rPr>
        <w:color w:val="000000" w:themeColor="text1"/>
      </w:rPr>
      <w:fldChar w:fldCharType="begin"/>
    </w:r>
    <w:r w:rsidR="002A4CF2" w:rsidRPr="00DE4146">
      <w:rPr>
        <w:color w:val="000000" w:themeColor="text1"/>
      </w:rPr>
      <w:instrText xml:space="preserve"> PAGE   \* MERGEFORMAT </w:instrText>
    </w:r>
    <w:r w:rsidRPr="00DE4146">
      <w:rPr>
        <w:color w:val="000000" w:themeColor="text1"/>
      </w:rPr>
      <w:fldChar w:fldCharType="separate"/>
    </w:r>
    <w:r w:rsidR="003D43D7">
      <w:rPr>
        <w:noProof/>
        <w:color w:val="000000" w:themeColor="text1"/>
      </w:rPr>
      <w:t>1</w:t>
    </w:r>
    <w:r w:rsidRPr="00DE4146">
      <w:rPr>
        <w:noProof/>
        <w:color w:val="000000" w:themeColor="text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DD6" w:rsidRDefault="00920DD6">
      <w:pPr>
        <w:spacing w:after="0" w:line="240" w:lineRule="auto"/>
      </w:pPr>
      <w:r>
        <w:separator/>
      </w:r>
    </w:p>
  </w:footnote>
  <w:footnote w:type="continuationSeparator" w:id="0">
    <w:p w:rsidR="00920DD6" w:rsidRDefault="0092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CF2" w:rsidRDefault="002A4CF2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50DC1"/>
    <w:rsid w:val="000578F0"/>
    <w:rsid w:val="00064E47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D0CAC"/>
    <w:rsid w:val="000D27D7"/>
    <w:rsid w:val="000D2A96"/>
    <w:rsid w:val="000F522D"/>
    <w:rsid w:val="0010072B"/>
    <w:rsid w:val="001015EF"/>
    <w:rsid w:val="00102390"/>
    <w:rsid w:val="00102DB4"/>
    <w:rsid w:val="00113A26"/>
    <w:rsid w:val="001158B5"/>
    <w:rsid w:val="00136EBA"/>
    <w:rsid w:val="001442FE"/>
    <w:rsid w:val="00167E44"/>
    <w:rsid w:val="00177BF5"/>
    <w:rsid w:val="001A6F21"/>
    <w:rsid w:val="001B2023"/>
    <w:rsid w:val="001C382A"/>
    <w:rsid w:val="001D7B47"/>
    <w:rsid w:val="001E258E"/>
    <w:rsid w:val="001E2C67"/>
    <w:rsid w:val="001E32AB"/>
    <w:rsid w:val="001E6656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6400"/>
    <w:rsid w:val="002564B5"/>
    <w:rsid w:val="002668F4"/>
    <w:rsid w:val="00273DFA"/>
    <w:rsid w:val="00291CDF"/>
    <w:rsid w:val="00293BA0"/>
    <w:rsid w:val="002A4CF2"/>
    <w:rsid w:val="002A4E43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2607D"/>
    <w:rsid w:val="003339C6"/>
    <w:rsid w:val="003464DA"/>
    <w:rsid w:val="00347AC6"/>
    <w:rsid w:val="003561D6"/>
    <w:rsid w:val="003621FC"/>
    <w:rsid w:val="00362462"/>
    <w:rsid w:val="00373991"/>
    <w:rsid w:val="00373CA7"/>
    <w:rsid w:val="00376072"/>
    <w:rsid w:val="00376F93"/>
    <w:rsid w:val="00377E69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77E1"/>
    <w:rsid w:val="00417C6E"/>
    <w:rsid w:val="00425FA4"/>
    <w:rsid w:val="00432EF5"/>
    <w:rsid w:val="00445407"/>
    <w:rsid w:val="0045044A"/>
    <w:rsid w:val="0045299E"/>
    <w:rsid w:val="0046273A"/>
    <w:rsid w:val="0047032B"/>
    <w:rsid w:val="00484319"/>
    <w:rsid w:val="00492E65"/>
    <w:rsid w:val="004930D8"/>
    <w:rsid w:val="004A1664"/>
    <w:rsid w:val="004A341E"/>
    <w:rsid w:val="004B0702"/>
    <w:rsid w:val="004B4130"/>
    <w:rsid w:val="004C44D8"/>
    <w:rsid w:val="004C52C3"/>
    <w:rsid w:val="004E58B1"/>
    <w:rsid w:val="004F076A"/>
    <w:rsid w:val="00511AA6"/>
    <w:rsid w:val="00521D60"/>
    <w:rsid w:val="005244BD"/>
    <w:rsid w:val="00526426"/>
    <w:rsid w:val="00536645"/>
    <w:rsid w:val="00552EDE"/>
    <w:rsid w:val="0056245B"/>
    <w:rsid w:val="00577920"/>
    <w:rsid w:val="005943BC"/>
    <w:rsid w:val="005A007B"/>
    <w:rsid w:val="005B2C6A"/>
    <w:rsid w:val="005C78DB"/>
    <w:rsid w:val="005C7E36"/>
    <w:rsid w:val="005D3475"/>
    <w:rsid w:val="005D6706"/>
    <w:rsid w:val="005E0D12"/>
    <w:rsid w:val="005E1A01"/>
    <w:rsid w:val="005F298F"/>
    <w:rsid w:val="00604333"/>
    <w:rsid w:val="0061251F"/>
    <w:rsid w:val="00621C68"/>
    <w:rsid w:val="006341F4"/>
    <w:rsid w:val="00654FA7"/>
    <w:rsid w:val="00663D52"/>
    <w:rsid w:val="00665572"/>
    <w:rsid w:val="006727AA"/>
    <w:rsid w:val="00684C7F"/>
    <w:rsid w:val="006C03B4"/>
    <w:rsid w:val="006C05ED"/>
    <w:rsid w:val="006D0C13"/>
    <w:rsid w:val="006D5776"/>
    <w:rsid w:val="006D73DC"/>
    <w:rsid w:val="006F7B0F"/>
    <w:rsid w:val="00702155"/>
    <w:rsid w:val="00732A38"/>
    <w:rsid w:val="00740666"/>
    <w:rsid w:val="00753688"/>
    <w:rsid w:val="00754366"/>
    <w:rsid w:val="007613CC"/>
    <w:rsid w:val="00763CF6"/>
    <w:rsid w:val="007660BB"/>
    <w:rsid w:val="00781975"/>
    <w:rsid w:val="00797D1B"/>
    <w:rsid w:val="00797F00"/>
    <w:rsid w:val="007A3C39"/>
    <w:rsid w:val="007A48F9"/>
    <w:rsid w:val="007A5F50"/>
    <w:rsid w:val="007C67CE"/>
    <w:rsid w:val="007D0085"/>
    <w:rsid w:val="007D28C7"/>
    <w:rsid w:val="007D32BC"/>
    <w:rsid w:val="007D6A71"/>
    <w:rsid w:val="007D6EDB"/>
    <w:rsid w:val="007E0C4A"/>
    <w:rsid w:val="007E2E6E"/>
    <w:rsid w:val="007E4B33"/>
    <w:rsid w:val="007F2B2C"/>
    <w:rsid w:val="007F6739"/>
    <w:rsid w:val="00800E41"/>
    <w:rsid w:val="00801C8B"/>
    <w:rsid w:val="00813FDF"/>
    <w:rsid w:val="00821A00"/>
    <w:rsid w:val="008275DE"/>
    <w:rsid w:val="00830B71"/>
    <w:rsid w:val="00832A70"/>
    <w:rsid w:val="00835522"/>
    <w:rsid w:val="00842705"/>
    <w:rsid w:val="008472A0"/>
    <w:rsid w:val="00872234"/>
    <w:rsid w:val="00896018"/>
    <w:rsid w:val="008A3B89"/>
    <w:rsid w:val="008A6B47"/>
    <w:rsid w:val="008B0173"/>
    <w:rsid w:val="008C2CDA"/>
    <w:rsid w:val="008C744F"/>
    <w:rsid w:val="008D1942"/>
    <w:rsid w:val="008D7C66"/>
    <w:rsid w:val="008F0A4E"/>
    <w:rsid w:val="00900BFA"/>
    <w:rsid w:val="00904301"/>
    <w:rsid w:val="009072DB"/>
    <w:rsid w:val="00920DD6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7EEC"/>
    <w:rsid w:val="009F0094"/>
    <w:rsid w:val="009F4024"/>
    <w:rsid w:val="009F792F"/>
    <w:rsid w:val="00A212A1"/>
    <w:rsid w:val="00A2693D"/>
    <w:rsid w:val="00A336BE"/>
    <w:rsid w:val="00A345ED"/>
    <w:rsid w:val="00A4206F"/>
    <w:rsid w:val="00A43057"/>
    <w:rsid w:val="00A445A2"/>
    <w:rsid w:val="00A63796"/>
    <w:rsid w:val="00A7497B"/>
    <w:rsid w:val="00A97307"/>
    <w:rsid w:val="00AA4957"/>
    <w:rsid w:val="00AB11A0"/>
    <w:rsid w:val="00AB71F9"/>
    <w:rsid w:val="00AC0E21"/>
    <w:rsid w:val="00AC49DF"/>
    <w:rsid w:val="00AC6A28"/>
    <w:rsid w:val="00AD0946"/>
    <w:rsid w:val="00AD37DA"/>
    <w:rsid w:val="00AE0305"/>
    <w:rsid w:val="00AE135D"/>
    <w:rsid w:val="00AE184C"/>
    <w:rsid w:val="00AF00B2"/>
    <w:rsid w:val="00AF4211"/>
    <w:rsid w:val="00B01EAD"/>
    <w:rsid w:val="00B04F26"/>
    <w:rsid w:val="00B211F3"/>
    <w:rsid w:val="00B254BB"/>
    <w:rsid w:val="00B26B69"/>
    <w:rsid w:val="00B73C7E"/>
    <w:rsid w:val="00B82CC9"/>
    <w:rsid w:val="00B97390"/>
    <w:rsid w:val="00BA6728"/>
    <w:rsid w:val="00BE6613"/>
    <w:rsid w:val="00BF420C"/>
    <w:rsid w:val="00C125E4"/>
    <w:rsid w:val="00C159AB"/>
    <w:rsid w:val="00C16259"/>
    <w:rsid w:val="00C22C32"/>
    <w:rsid w:val="00C32786"/>
    <w:rsid w:val="00C32C4A"/>
    <w:rsid w:val="00C77244"/>
    <w:rsid w:val="00C95543"/>
    <w:rsid w:val="00C96DE4"/>
    <w:rsid w:val="00CD5FDB"/>
    <w:rsid w:val="00CE033D"/>
    <w:rsid w:val="00CE2C88"/>
    <w:rsid w:val="00CE7C11"/>
    <w:rsid w:val="00CF05F3"/>
    <w:rsid w:val="00D24A25"/>
    <w:rsid w:val="00D306B8"/>
    <w:rsid w:val="00D34424"/>
    <w:rsid w:val="00D345E6"/>
    <w:rsid w:val="00D54BD3"/>
    <w:rsid w:val="00D621F5"/>
    <w:rsid w:val="00D70716"/>
    <w:rsid w:val="00D70CD7"/>
    <w:rsid w:val="00D712A0"/>
    <w:rsid w:val="00D81E12"/>
    <w:rsid w:val="00D821D1"/>
    <w:rsid w:val="00D825EB"/>
    <w:rsid w:val="00DA3859"/>
    <w:rsid w:val="00DA78FB"/>
    <w:rsid w:val="00DB00C2"/>
    <w:rsid w:val="00DB27E5"/>
    <w:rsid w:val="00DB2960"/>
    <w:rsid w:val="00DB2EFB"/>
    <w:rsid w:val="00DE2387"/>
    <w:rsid w:val="00DE4146"/>
    <w:rsid w:val="00DE6126"/>
    <w:rsid w:val="00DF07A2"/>
    <w:rsid w:val="00DF1B4C"/>
    <w:rsid w:val="00DF7A45"/>
    <w:rsid w:val="00E00317"/>
    <w:rsid w:val="00E05316"/>
    <w:rsid w:val="00E25C43"/>
    <w:rsid w:val="00E32249"/>
    <w:rsid w:val="00E332B2"/>
    <w:rsid w:val="00E36232"/>
    <w:rsid w:val="00E671A5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E2E47"/>
    <w:rsid w:val="00EE507A"/>
    <w:rsid w:val="00EE64A3"/>
    <w:rsid w:val="00EF2BD3"/>
    <w:rsid w:val="00F149CB"/>
    <w:rsid w:val="00F25D2D"/>
    <w:rsid w:val="00F30DEC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77C3"/>
    <w:rsid w:val="00FD057B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30B50-E612-425E-8AA1-A74215F0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1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Padmanabhan Narayanan</dc:creator>
  <cp:lastModifiedBy>Abdul Khalid</cp:lastModifiedBy>
  <cp:revision>3</cp:revision>
  <cp:lastPrinted>2014-10-03T07:40:00Z</cp:lastPrinted>
  <dcterms:created xsi:type="dcterms:W3CDTF">2015-06-05T15:22:00Z</dcterms:created>
  <dcterms:modified xsi:type="dcterms:W3CDTF">2015-06-05T15:22:00Z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