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E274FF">
        <w:rPr>
          <w:b/>
          <w:color w:val="auto"/>
        </w:rPr>
        <w:t>7</w:t>
      </w:r>
      <w:r w:rsidR="005943BC">
        <w:rPr>
          <w:b/>
          <w:color w:val="auto"/>
        </w:rPr>
        <w:t>/</w:t>
      </w:r>
      <w:r w:rsidR="00B91FAB">
        <w:rPr>
          <w:b/>
          <w:color w:val="auto"/>
        </w:rPr>
        <w:t>27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07</w:t>
      </w:r>
      <w:r w:rsidRPr="004930D8">
        <w:rPr>
          <w:b/>
          <w:color w:val="auto"/>
        </w:rPr>
        <w:t>/</w:t>
      </w:r>
      <w:r w:rsidR="00B91FAB">
        <w:rPr>
          <w:b/>
          <w:color w:val="auto"/>
        </w:rPr>
        <w:t>31</w:t>
      </w:r>
      <w:r w:rsidR="000F522D" w:rsidRPr="004930D8">
        <w:rPr>
          <w:b/>
          <w:color w:val="auto"/>
        </w:rPr>
        <w:t>/2015</w:t>
      </w:r>
    </w:p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1F3DA4" w:rsidRPr="00C27A8A" w:rsidTr="001F3DA4">
        <w:trPr>
          <w:trHeight w:val="314"/>
        </w:trPr>
        <w:tc>
          <w:tcPr>
            <w:tcW w:w="22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47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F3DA4" w:rsidRPr="001F3DA4" w:rsidRDefault="001F3DA4" w:rsidP="001F3DA4">
            <w:pPr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County of Sacramento - Kaiser Medicare Transmittal Enhancements</w:t>
            </w:r>
          </w:p>
        </w:tc>
        <w:tc>
          <w:tcPr>
            <w:tcW w:w="902" w:type="pct"/>
            <w:vAlign w:val="center"/>
          </w:tcPr>
          <w:p w:rsidR="001F3DA4" w:rsidRPr="001F3DA4" w:rsidRDefault="001F3DA4" w:rsidP="001F3DA4">
            <w:pPr>
              <w:pStyle w:val="OffTrack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Dev</w:t>
            </w:r>
          </w:p>
        </w:tc>
      </w:tr>
      <w:tr w:rsidR="001F3DA4" w:rsidRPr="00C27A8A" w:rsidTr="001F3DA4">
        <w:trPr>
          <w:trHeight w:val="314"/>
        </w:trPr>
        <w:tc>
          <w:tcPr>
            <w:tcW w:w="22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F3DA4" w:rsidRPr="001F3DA4" w:rsidRDefault="001F3DA4" w:rsidP="001F3DA4">
            <w:pPr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COS/ Ability to have a mailing address/TBD</w:t>
            </w:r>
          </w:p>
        </w:tc>
        <w:tc>
          <w:tcPr>
            <w:tcW w:w="902" w:type="pct"/>
            <w:vAlign w:val="center"/>
          </w:tcPr>
          <w:p w:rsidR="001F3DA4" w:rsidRPr="001F3DA4" w:rsidRDefault="001F3DA4" w:rsidP="001F3DA4">
            <w:pPr>
              <w:pStyle w:val="OffTrack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Dev</w:t>
            </w:r>
          </w:p>
        </w:tc>
      </w:tr>
      <w:tr w:rsidR="001F3DA4" w:rsidRPr="00C27A8A" w:rsidTr="001F3DA4">
        <w:trPr>
          <w:trHeight w:val="314"/>
        </w:trPr>
        <w:tc>
          <w:tcPr>
            <w:tcW w:w="22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47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F3DA4" w:rsidRPr="001F3DA4" w:rsidRDefault="001F3DA4" w:rsidP="001F3DA4">
            <w:pPr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COS-Active/ HSA only button/TBD</w:t>
            </w:r>
          </w:p>
        </w:tc>
        <w:tc>
          <w:tcPr>
            <w:tcW w:w="902" w:type="pct"/>
            <w:vAlign w:val="center"/>
          </w:tcPr>
          <w:p w:rsidR="001F3DA4" w:rsidRPr="001F3DA4" w:rsidRDefault="001F3DA4" w:rsidP="001F3DA4">
            <w:pPr>
              <w:pStyle w:val="OffTrack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Dev</w:t>
            </w:r>
          </w:p>
        </w:tc>
      </w:tr>
      <w:tr w:rsidR="001F3DA4" w:rsidRPr="00C27A8A" w:rsidTr="001F3DA4">
        <w:trPr>
          <w:trHeight w:val="314"/>
        </w:trPr>
        <w:tc>
          <w:tcPr>
            <w:tcW w:w="22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47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F3DA4" w:rsidRPr="001F3DA4" w:rsidRDefault="001F3DA4" w:rsidP="001F3DA4">
            <w:pPr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COS-Add HSA Only button to the Portal</w:t>
            </w:r>
          </w:p>
        </w:tc>
        <w:tc>
          <w:tcPr>
            <w:tcW w:w="902" w:type="pct"/>
            <w:vAlign w:val="center"/>
          </w:tcPr>
          <w:p w:rsidR="001F3DA4" w:rsidRPr="001F3DA4" w:rsidRDefault="001F3DA4" w:rsidP="001F3DA4">
            <w:pPr>
              <w:pStyle w:val="OffTrack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Dev</w:t>
            </w:r>
          </w:p>
        </w:tc>
      </w:tr>
      <w:tr w:rsidR="001F3DA4" w:rsidRPr="00C27A8A" w:rsidTr="001F3DA4">
        <w:trPr>
          <w:trHeight w:val="314"/>
        </w:trPr>
        <w:tc>
          <w:tcPr>
            <w:tcW w:w="22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11921</w:t>
            </w:r>
          </w:p>
        </w:tc>
        <w:tc>
          <w:tcPr>
            <w:tcW w:w="47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F3DA4" w:rsidRPr="001F3DA4" w:rsidRDefault="001F3DA4" w:rsidP="001F3DA4">
            <w:pPr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Oak Grove USD/Delta Dental Coalition/Transmittal not picking up correct term record/ASAP</w:t>
            </w:r>
          </w:p>
        </w:tc>
        <w:tc>
          <w:tcPr>
            <w:tcW w:w="902" w:type="pct"/>
            <w:vAlign w:val="center"/>
          </w:tcPr>
          <w:p w:rsidR="001F3DA4" w:rsidRPr="001F3DA4" w:rsidRDefault="001F3DA4" w:rsidP="001F3DA4">
            <w:pPr>
              <w:pStyle w:val="OffTrack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Dev</w:t>
            </w:r>
          </w:p>
        </w:tc>
      </w:tr>
      <w:tr w:rsidR="001F3DA4" w:rsidRPr="00C27A8A" w:rsidTr="001F3DA4">
        <w:trPr>
          <w:trHeight w:val="314"/>
        </w:trPr>
        <w:tc>
          <w:tcPr>
            <w:tcW w:w="22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12029</w:t>
            </w:r>
          </w:p>
        </w:tc>
        <w:tc>
          <w:tcPr>
            <w:tcW w:w="47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F3DA4" w:rsidRPr="001F3DA4" w:rsidRDefault="001F3DA4" w:rsidP="001F3DA4">
            <w:pPr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Voluntary Term Life Age Bracket Change/Reduction Report</w:t>
            </w:r>
          </w:p>
        </w:tc>
        <w:tc>
          <w:tcPr>
            <w:tcW w:w="902" w:type="pct"/>
            <w:vAlign w:val="center"/>
          </w:tcPr>
          <w:p w:rsidR="001F3DA4" w:rsidRPr="001F3DA4" w:rsidRDefault="001F3DA4" w:rsidP="001F3DA4">
            <w:pPr>
              <w:pStyle w:val="OffTrack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Dev complete</w:t>
            </w:r>
          </w:p>
        </w:tc>
      </w:tr>
      <w:tr w:rsidR="001F3DA4" w:rsidRPr="00C27A8A" w:rsidTr="001F3DA4">
        <w:trPr>
          <w:trHeight w:val="314"/>
        </w:trPr>
        <w:tc>
          <w:tcPr>
            <w:tcW w:w="22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11297</w:t>
            </w:r>
          </w:p>
        </w:tc>
        <w:tc>
          <w:tcPr>
            <w:tcW w:w="471" w:type="pct"/>
            <w:vAlign w:val="center"/>
          </w:tcPr>
          <w:p w:rsidR="001F3DA4" w:rsidRPr="001F3DA4" w:rsidRDefault="001F3DA4" w:rsidP="001F3DA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1F3DA4" w:rsidRPr="001F3DA4" w:rsidRDefault="001F3DA4" w:rsidP="001F3DA4">
            <w:pPr>
              <w:rPr>
                <w:rFonts w:cs="Calibri"/>
                <w:color w:val="000000"/>
                <w:sz w:val="22"/>
                <w:szCs w:val="22"/>
              </w:rPr>
            </w:pPr>
            <w:r w:rsidRPr="001F3DA4">
              <w:rPr>
                <w:rFonts w:cs="Calibri"/>
                <w:color w:val="000000"/>
                <w:sz w:val="22"/>
                <w:szCs w:val="22"/>
              </w:rPr>
              <w:t>All Clients/Dependents Are Auto-Assigned A Reason Code Due: 6-25-13</w:t>
            </w:r>
          </w:p>
        </w:tc>
        <w:tc>
          <w:tcPr>
            <w:tcW w:w="902" w:type="pct"/>
            <w:vAlign w:val="center"/>
          </w:tcPr>
          <w:p w:rsidR="001F3DA4" w:rsidRPr="001F3DA4" w:rsidRDefault="001F3DA4" w:rsidP="001F3DA4">
            <w:pPr>
              <w:pStyle w:val="AtRisk"/>
              <w:rPr>
                <w:sz w:val="22"/>
                <w:szCs w:val="22"/>
              </w:rPr>
            </w:pPr>
            <w:r w:rsidRPr="001F3DA4">
              <w:rPr>
                <w:sz w:val="22"/>
                <w:szCs w:val="22"/>
              </w:rPr>
              <w:t>QA-UAT</w:t>
            </w:r>
          </w:p>
        </w:tc>
      </w:tr>
    </w:tbl>
    <w:p w:rsidR="00314979" w:rsidRDefault="00314979" w:rsidP="00314979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Closed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13458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725B4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Peralta CCD - Group Move - Bundled Plan error / 7/25/15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Closed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13462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COS Retiree EE Perkins Myers Laureen, Overlapping Error due 7/24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Closed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13465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County of Sacramento-Special Districts/Term Date Correction for VSP SETA Due: 7-24-15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Closed</w:t>
            </w:r>
          </w:p>
        </w:tc>
      </w:tr>
      <w:tr w:rsidR="00B8650E" w:rsidRPr="00293181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13466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County of Sacramento-Special Districts/Benefit Term Date Correction Due: 7-24-15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Closed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13477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COA - COA Report with # of EE and # of lives for Dental &amp; Vision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Closed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12681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San Mateo CCD/ KCARES to Electronic COA Client/ Eff 1/1/15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ff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Dev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13449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REEP - Colonial Transmittal Format Update for Changes/asap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ff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Dev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13473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FuturisCare Xmtl: Sunnyvale age-in member missing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ff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Dev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13471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Redlands USD/EOI Report for Dependent Coverage Due: 7-28-15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ff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Dev-Pending Clarification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13474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Oceanside/ Carrier tax ID on complete census/tbd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ff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Dev-Pending Clarification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AtRis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Hold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AtRis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Hold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AtRis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Hold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AtRis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Hold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13406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Mt San Jacinto - Script MHN Enrollments from Kaiser / 7/2/15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Prod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13459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Sacramento City USD / Can't run Payroll Deductions Discrepancy Report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Prod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13463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County of Sacramento-Retiree/Restore Batch #191772/189064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Prod</w:t>
            </w:r>
          </w:p>
        </w:tc>
      </w:tr>
      <w:tr w:rsidR="00B8650E" w:rsidRPr="004930D8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13469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County of Sacramento-Active/Reinstate FMLA Medical/Dental Due: 7-27-15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Prod</w:t>
            </w:r>
          </w:p>
        </w:tc>
      </w:tr>
      <w:tr w:rsidR="00B8650E" w:rsidRPr="009E31E7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13470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Mountain View Whisman SD/Cease Save &amp; Schedule Reports Due: 7-31-15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Prod</w:t>
            </w:r>
          </w:p>
        </w:tc>
      </w:tr>
      <w:tr w:rsidR="00B8650E" w:rsidRPr="009E31E7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13475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Palm Springs USD - Hall, Cecile / Duplicate Record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OnTrac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Prod</w:t>
            </w:r>
          </w:p>
        </w:tc>
      </w:tr>
      <w:tr w:rsidR="00B8650E" w:rsidRPr="009E31E7" w:rsidTr="00B8650E">
        <w:trPr>
          <w:trHeight w:val="269"/>
        </w:trPr>
        <w:tc>
          <w:tcPr>
            <w:tcW w:w="22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13472</w:t>
            </w:r>
          </w:p>
        </w:tc>
        <w:tc>
          <w:tcPr>
            <w:tcW w:w="471" w:type="pct"/>
            <w:vAlign w:val="center"/>
          </w:tcPr>
          <w:p w:rsidR="00B8650E" w:rsidRPr="00B8650E" w:rsidRDefault="00B8650E" w:rsidP="00B8650E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8650E" w:rsidRPr="00B8650E" w:rsidRDefault="00B8650E" w:rsidP="00B8650E">
            <w:pPr>
              <w:rPr>
                <w:rFonts w:cs="Calibri"/>
                <w:color w:val="000000"/>
                <w:sz w:val="22"/>
                <w:szCs w:val="22"/>
              </w:rPr>
            </w:pPr>
            <w:r w:rsidRPr="00B8650E">
              <w:rPr>
                <w:rFonts w:cs="Calibri"/>
                <w:color w:val="000000"/>
                <w:sz w:val="22"/>
                <w:szCs w:val="22"/>
              </w:rPr>
              <w:t>Beaumont USD -Salary Update / 8/3/15</w:t>
            </w:r>
          </w:p>
        </w:tc>
        <w:tc>
          <w:tcPr>
            <w:tcW w:w="902" w:type="pct"/>
            <w:vAlign w:val="center"/>
          </w:tcPr>
          <w:p w:rsidR="00B8650E" w:rsidRPr="00B8650E" w:rsidRDefault="00B8650E" w:rsidP="00B725B4">
            <w:pPr>
              <w:pStyle w:val="HighRisk"/>
              <w:rPr>
                <w:sz w:val="22"/>
                <w:szCs w:val="22"/>
              </w:rPr>
            </w:pPr>
            <w:r w:rsidRPr="00B8650E">
              <w:rPr>
                <w:sz w:val="22"/>
                <w:szCs w:val="22"/>
              </w:rPr>
              <w:t>QA-Passed</w:t>
            </w:r>
          </w:p>
        </w:tc>
      </w:tr>
    </w:tbl>
    <w:p w:rsidR="00264966" w:rsidRDefault="00264966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B725B4" w:rsidRPr="002A4CF2" w:rsidTr="00AC75AA">
        <w:trPr>
          <w:trHeight w:val="314"/>
        </w:trPr>
        <w:tc>
          <w:tcPr>
            <w:tcW w:w="246" w:type="pct"/>
            <w:noWrap/>
            <w:vAlign w:val="center"/>
            <w:hideMark/>
          </w:tcPr>
          <w:p w:rsidR="00B725B4" w:rsidRPr="00B725B4" w:rsidRDefault="00B725B4" w:rsidP="00B725B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725B4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B725B4" w:rsidRPr="00B725B4" w:rsidRDefault="00B725B4" w:rsidP="00B725B4">
            <w:pPr>
              <w:rPr>
                <w:rFonts w:cs="Arial"/>
                <w:color w:val="000000"/>
                <w:sz w:val="22"/>
                <w:szCs w:val="22"/>
              </w:rPr>
            </w:pPr>
            <w:r w:rsidRPr="00B725B4">
              <w:rPr>
                <w:rFonts w:cs="Arial"/>
                <w:color w:val="000000"/>
                <w:sz w:val="22"/>
                <w:szCs w:val="22"/>
              </w:rPr>
              <w:t>Audit Queries</w:t>
            </w:r>
          </w:p>
        </w:tc>
        <w:tc>
          <w:tcPr>
            <w:tcW w:w="884" w:type="pct"/>
            <w:vAlign w:val="center"/>
            <w:hideMark/>
          </w:tcPr>
          <w:p w:rsidR="00B725B4" w:rsidRPr="00E86BF6" w:rsidRDefault="00B725B4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B725B4" w:rsidRPr="002A4CF2" w:rsidTr="00B725B4">
        <w:trPr>
          <w:trHeight w:val="300"/>
        </w:trPr>
        <w:tc>
          <w:tcPr>
            <w:tcW w:w="246" w:type="pct"/>
            <w:noWrap/>
            <w:vAlign w:val="center"/>
            <w:hideMark/>
          </w:tcPr>
          <w:p w:rsidR="00B725B4" w:rsidRPr="00B725B4" w:rsidRDefault="00B725B4" w:rsidP="00B725B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725B4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B725B4" w:rsidRPr="00B725B4" w:rsidRDefault="00B725B4" w:rsidP="00B725B4">
            <w:pPr>
              <w:rPr>
                <w:rFonts w:cs="Arial"/>
                <w:color w:val="000000"/>
                <w:sz w:val="22"/>
                <w:szCs w:val="22"/>
              </w:rPr>
            </w:pPr>
            <w:r w:rsidRPr="00B725B4">
              <w:rPr>
                <w:rFonts w:cs="Arial"/>
                <w:color w:val="000000"/>
                <w:sz w:val="22"/>
                <w:szCs w:val="22"/>
              </w:rPr>
              <w:t>Avanti - EOI set up for spouses and went over the GI of 25K</w:t>
            </w:r>
          </w:p>
        </w:tc>
        <w:tc>
          <w:tcPr>
            <w:tcW w:w="884" w:type="pct"/>
            <w:vAlign w:val="center"/>
            <w:hideMark/>
          </w:tcPr>
          <w:p w:rsidR="00B725B4" w:rsidRPr="00E86BF6" w:rsidRDefault="00B725B4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B725B4" w:rsidRPr="002A4CF2" w:rsidTr="00B725B4">
        <w:trPr>
          <w:trHeight w:val="300"/>
        </w:trPr>
        <w:tc>
          <w:tcPr>
            <w:tcW w:w="246" w:type="pct"/>
            <w:noWrap/>
            <w:vAlign w:val="center"/>
          </w:tcPr>
          <w:p w:rsidR="00B725B4" w:rsidRPr="00B725B4" w:rsidRDefault="00B725B4" w:rsidP="00B725B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725B4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B725B4" w:rsidRPr="00B725B4" w:rsidRDefault="00B725B4" w:rsidP="00B725B4">
            <w:pPr>
              <w:rPr>
                <w:rFonts w:cs="Arial"/>
                <w:color w:val="000000"/>
                <w:sz w:val="22"/>
                <w:szCs w:val="22"/>
              </w:rPr>
            </w:pPr>
            <w:r w:rsidRPr="00B725B4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884" w:type="pct"/>
            <w:vAlign w:val="center"/>
          </w:tcPr>
          <w:p w:rsidR="00B725B4" w:rsidRPr="00E86BF6" w:rsidRDefault="00B725B4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B725B4" w:rsidRPr="002A4CF2" w:rsidTr="00B725B4">
        <w:trPr>
          <w:trHeight w:val="300"/>
        </w:trPr>
        <w:tc>
          <w:tcPr>
            <w:tcW w:w="246" w:type="pct"/>
            <w:noWrap/>
            <w:vAlign w:val="center"/>
          </w:tcPr>
          <w:p w:rsidR="00B725B4" w:rsidRPr="00B725B4" w:rsidRDefault="00B725B4" w:rsidP="00B725B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725B4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B725B4" w:rsidRPr="00B725B4" w:rsidRDefault="00B725B4" w:rsidP="00B725B4">
            <w:pPr>
              <w:rPr>
                <w:rFonts w:cs="Arial"/>
                <w:color w:val="000000"/>
                <w:sz w:val="22"/>
                <w:szCs w:val="22"/>
              </w:rPr>
            </w:pPr>
            <w:r w:rsidRPr="00B725B4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B725B4" w:rsidRPr="00E86BF6" w:rsidRDefault="00B725B4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B725B4" w:rsidRPr="002A4CF2" w:rsidTr="00B725B4">
        <w:trPr>
          <w:trHeight w:val="300"/>
        </w:trPr>
        <w:tc>
          <w:tcPr>
            <w:tcW w:w="246" w:type="pct"/>
            <w:noWrap/>
            <w:vAlign w:val="center"/>
          </w:tcPr>
          <w:p w:rsidR="00B725B4" w:rsidRPr="00B725B4" w:rsidRDefault="00B725B4" w:rsidP="00B725B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725B4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B725B4" w:rsidRPr="00B725B4" w:rsidRDefault="00B725B4" w:rsidP="00B725B4">
            <w:pPr>
              <w:rPr>
                <w:rFonts w:cs="Arial"/>
                <w:color w:val="000000"/>
                <w:sz w:val="22"/>
                <w:szCs w:val="22"/>
              </w:rPr>
            </w:pPr>
            <w:r w:rsidRPr="00B725B4">
              <w:rPr>
                <w:rFonts w:cs="Arial"/>
                <w:color w:val="000000"/>
                <w:sz w:val="22"/>
                <w:szCs w:val="22"/>
              </w:rPr>
              <w:t>Deploying Updated Transmittals scripts in staging</w:t>
            </w:r>
          </w:p>
        </w:tc>
        <w:tc>
          <w:tcPr>
            <w:tcW w:w="884" w:type="pct"/>
            <w:vAlign w:val="center"/>
          </w:tcPr>
          <w:p w:rsidR="00B725B4" w:rsidRPr="00E86BF6" w:rsidRDefault="00B725B4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B725B4" w:rsidRPr="002A4CF2" w:rsidTr="00B725B4">
        <w:trPr>
          <w:trHeight w:val="300"/>
        </w:trPr>
        <w:tc>
          <w:tcPr>
            <w:tcW w:w="246" w:type="pct"/>
            <w:noWrap/>
            <w:vAlign w:val="center"/>
          </w:tcPr>
          <w:p w:rsidR="00B725B4" w:rsidRPr="00B725B4" w:rsidRDefault="00B725B4" w:rsidP="00B725B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B725B4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B725B4" w:rsidRPr="00B725B4" w:rsidRDefault="00B725B4" w:rsidP="00B725B4">
            <w:pPr>
              <w:rPr>
                <w:rFonts w:cs="Arial"/>
                <w:color w:val="000000"/>
                <w:sz w:val="22"/>
                <w:szCs w:val="22"/>
              </w:rPr>
            </w:pPr>
            <w:r w:rsidRPr="00B725B4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884" w:type="pct"/>
            <w:vAlign w:val="center"/>
          </w:tcPr>
          <w:p w:rsidR="00B725B4" w:rsidRPr="00E86BF6" w:rsidRDefault="00B725B4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  <w:tr w:rsidR="00B725B4" w:rsidRPr="002A4CF2" w:rsidTr="00B725B4">
        <w:trPr>
          <w:trHeight w:val="300"/>
        </w:trPr>
        <w:tc>
          <w:tcPr>
            <w:tcW w:w="246" w:type="pct"/>
            <w:noWrap/>
            <w:vAlign w:val="center"/>
          </w:tcPr>
          <w:p w:rsidR="00B725B4" w:rsidRPr="00B725B4" w:rsidRDefault="002A12D4" w:rsidP="00B725B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B725B4" w:rsidRPr="00B725B4" w:rsidRDefault="00B725B4" w:rsidP="00B725B4">
            <w:pPr>
              <w:rPr>
                <w:rFonts w:cs="Arial"/>
                <w:color w:val="000000"/>
                <w:sz w:val="22"/>
                <w:szCs w:val="22"/>
              </w:rPr>
            </w:pPr>
            <w:r w:rsidRPr="00B725B4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B725B4" w:rsidRPr="00E86BF6" w:rsidRDefault="00B725B4" w:rsidP="00E86BF6">
            <w:pPr>
              <w:pStyle w:val="OnTrack"/>
              <w:rPr>
                <w:sz w:val="22"/>
                <w:szCs w:val="22"/>
              </w:rPr>
            </w:pPr>
            <w:r w:rsidRPr="00E86BF6">
              <w:rPr>
                <w:sz w:val="22"/>
                <w:szCs w:val="22"/>
              </w:rPr>
              <w:t>Completed</w:t>
            </w:r>
          </w:p>
        </w:tc>
      </w:tr>
    </w:tbl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lastRenderedPageBreak/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5"/>
        <w:gridCol w:w="1134"/>
        <w:gridCol w:w="2789"/>
        <w:gridCol w:w="1620"/>
        <w:gridCol w:w="1622"/>
        <w:gridCol w:w="1620"/>
        <w:gridCol w:w="1475"/>
      </w:tblGrid>
      <w:tr w:rsidR="00201912" w:rsidRPr="004930D8" w:rsidTr="00D62AA5">
        <w:trPr>
          <w:trHeight w:val="539"/>
        </w:trPr>
        <w:tc>
          <w:tcPr>
            <w:tcW w:w="185" w:type="pct"/>
            <w:vAlign w:val="center"/>
          </w:tcPr>
          <w:p w:rsidR="00201912" w:rsidRPr="004930D8" w:rsidRDefault="00201912" w:rsidP="007B130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61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50587A" w:rsidRPr="00EB79F3" w:rsidTr="0050587A">
        <w:trPr>
          <w:trHeight w:val="719"/>
        </w:trPr>
        <w:tc>
          <w:tcPr>
            <w:tcW w:w="185" w:type="pct"/>
            <w:noWrap/>
            <w:vAlign w:val="center"/>
            <w:hideMark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13345</w:t>
            </w:r>
          </w:p>
        </w:tc>
        <w:tc>
          <w:tcPr>
            <w:tcW w:w="1309" w:type="pct"/>
            <w:vAlign w:val="center"/>
          </w:tcPr>
          <w:p w:rsidR="0050587A" w:rsidRPr="0050587A" w:rsidRDefault="0050587A" w:rsidP="0050587A">
            <w:pPr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50587A" w:rsidRPr="003A4DD2" w:rsidRDefault="0050587A" w:rsidP="003A4DD2">
            <w:pPr>
              <w:pStyle w:val="OnTrack"/>
              <w:rPr>
                <w:sz w:val="22"/>
                <w:szCs w:val="22"/>
              </w:rPr>
            </w:pPr>
            <w:r w:rsidRPr="003A4DD2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50587A" w:rsidRPr="00EB79F3" w:rsidTr="0050587A">
        <w:trPr>
          <w:trHeight w:val="683"/>
        </w:trPr>
        <w:tc>
          <w:tcPr>
            <w:tcW w:w="185" w:type="pct"/>
            <w:noWrap/>
            <w:vAlign w:val="center"/>
            <w:hideMark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11927</w:t>
            </w:r>
          </w:p>
        </w:tc>
        <w:tc>
          <w:tcPr>
            <w:tcW w:w="1309" w:type="pct"/>
            <w:vAlign w:val="center"/>
          </w:tcPr>
          <w:p w:rsidR="0050587A" w:rsidRPr="0050587A" w:rsidRDefault="0050587A" w:rsidP="0050587A">
            <w:pPr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QA &amp; Pre Prod</w:t>
            </w:r>
          </w:p>
        </w:tc>
        <w:tc>
          <w:tcPr>
            <w:tcW w:w="761" w:type="pct"/>
            <w:vAlign w:val="center"/>
          </w:tcPr>
          <w:p w:rsidR="0050587A" w:rsidRPr="003A4DD2" w:rsidRDefault="0050587A" w:rsidP="003A4DD2">
            <w:pPr>
              <w:pStyle w:val="OnTrack"/>
              <w:rPr>
                <w:sz w:val="22"/>
                <w:szCs w:val="22"/>
              </w:rPr>
            </w:pPr>
            <w:r w:rsidRPr="003A4DD2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QA - UAT</w:t>
            </w:r>
          </w:p>
        </w:tc>
        <w:tc>
          <w:tcPr>
            <w:tcW w:w="69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50587A" w:rsidRPr="00EB79F3" w:rsidTr="0050587A">
        <w:trPr>
          <w:trHeight w:val="458"/>
        </w:trPr>
        <w:tc>
          <w:tcPr>
            <w:tcW w:w="185" w:type="pct"/>
            <w:noWrap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1309" w:type="pct"/>
            <w:vAlign w:val="center"/>
          </w:tcPr>
          <w:p w:rsidR="0050587A" w:rsidRPr="0050587A" w:rsidRDefault="0050587A" w:rsidP="0050587A">
            <w:pPr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61" w:type="pct"/>
            <w:vAlign w:val="center"/>
          </w:tcPr>
          <w:p w:rsidR="0050587A" w:rsidRPr="003A4DD2" w:rsidRDefault="0050587A" w:rsidP="003A4DD2">
            <w:pPr>
              <w:pStyle w:val="OnTrack"/>
              <w:rPr>
                <w:sz w:val="22"/>
                <w:szCs w:val="22"/>
              </w:rPr>
            </w:pPr>
            <w:r w:rsidRPr="003A4DD2">
              <w:rPr>
                <w:sz w:val="22"/>
                <w:szCs w:val="22"/>
              </w:rPr>
              <w:t>Completed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Verified CBMS web service related scenarios and yet to implement UI changes.</w:t>
            </w:r>
          </w:p>
        </w:tc>
      </w:tr>
      <w:tr w:rsidR="0050587A" w:rsidRPr="00EB79F3" w:rsidTr="0050587A">
        <w:trPr>
          <w:trHeight w:val="521"/>
        </w:trPr>
        <w:tc>
          <w:tcPr>
            <w:tcW w:w="185" w:type="pct"/>
            <w:noWrap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50587A" w:rsidRPr="0050587A" w:rsidRDefault="0050587A" w:rsidP="0050587A">
            <w:pPr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Testing New BB Application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61" w:type="pct"/>
            <w:vAlign w:val="center"/>
          </w:tcPr>
          <w:p w:rsidR="0050587A" w:rsidRPr="003A4DD2" w:rsidRDefault="0050587A" w:rsidP="003A4DD2">
            <w:pPr>
              <w:pStyle w:val="AtRisk"/>
              <w:rPr>
                <w:sz w:val="22"/>
                <w:szCs w:val="22"/>
              </w:rPr>
            </w:pPr>
            <w:r w:rsidRPr="003A4DD2">
              <w:rPr>
                <w:sz w:val="22"/>
                <w:szCs w:val="22"/>
              </w:rPr>
              <w:t>In Progress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50587A" w:rsidRPr="00EB79F3" w:rsidTr="0050587A">
        <w:trPr>
          <w:trHeight w:val="413"/>
        </w:trPr>
        <w:tc>
          <w:tcPr>
            <w:tcW w:w="185" w:type="pct"/>
            <w:noWrap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50587A" w:rsidRPr="0050587A" w:rsidRDefault="0050587A" w:rsidP="0050587A">
            <w:pPr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Prepared test cases for New BB application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61" w:type="pct"/>
            <w:vAlign w:val="center"/>
          </w:tcPr>
          <w:p w:rsidR="0050587A" w:rsidRPr="003A4DD2" w:rsidRDefault="0050587A" w:rsidP="003A4DD2">
            <w:pPr>
              <w:pStyle w:val="AtRisk"/>
              <w:rPr>
                <w:sz w:val="22"/>
                <w:szCs w:val="22"/>
              </w:rPr>
            </w:pPr>
            <w:r w:rsidRPr="003A4DD2">
              <w:rPr>
                <w:sz w:val="22"/>
                <w:szCs w:val="22"/>
              </w:rPr>
              <w:t>In Progress</w:t>
            </w:r>
          </w:p>
        </w:tc>
        <w:tc>
          <w:tcPr>
            <w:tcW w:w="760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50587A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50587A" w:rsidRPr="0050587A" w:rsidRDefault="0050587A" w:rsidP="0050587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97619B" w:rsidRPr="004930D8" w:rsidRDefault="0097619B" w:rsidP="005242B8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8B1" w:rsidRDefault="004A68B1">
      <w:pPr>
        <w:spacing w:after="0" w:line="240" w:lineRule="auto"/>
      </w:pPr>
      <w:r>
        <w:separator/>
      </w:r>
    </w:p>
  </w:endnote>
  <w:endnote w:type="continuationSeparator" w:id="0">
    <w:p w:rsidR="004A68B1" w:rsidRDefault="004A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87A" w:rsidRPr="00DE4146" w:rsidRDefault="0050587A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07/27/2015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07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31/2015</w:t>
    </w:r>
  </w:p>
  <w:p w:rsidR="0050587A" w:rsidRPr="00DE4146" w:rsidRDefault="0050587A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8B1" w:rsidRDefault="004A68B1">
      <w:pPr>
        <w:spacing w:after="0" w:line="240" w:lineRule="auto"/>
      </w:pPr>
      <w:r>
        <w:separator/>
      </w:r>
    </w:p>
  </w:footnote>
  <w:footnote w:type="continuationSeparator" w:id="0">
    <w:p w:rsidR="004A68B1" w:rsidRDefault="004A6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87A" w:rsidRDefault="0050587A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07A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2C3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6245B"/>
    <w:rsid w:val="00577920"/>
    <w:rsid w:val="005943BC"/>
    <w:rsid w:val="005A007B"/>
    <w:rsid w:val="005A15B1"/>
    <w:rsid w:val="005B2C6A"/>
    <w:rsid w:val="005B6077"/>
    <w:rsid w:val="005C78DB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63D52"/>
    <w:rsid w:val="00665572"/>
    <w:rsid w:val="006727AA"/>
    <w:rsid w:val="00682580"/>
    <w:rsid w:val="00684C7F"/>
    <w:rsid w:val="00696ABC"/>
    <w:rsid w:val="006C03B4"/>
    <w:rsid w:val="006C05ED"/>
    <w:rsid w:val="006D0C13"/>
    <w:rsid w:val="006D5776"/>
    <w:rsid w:val="006D73DC"/>
    <w:rsid w:val="006E190D"/>
    <w:rsid w:val="006F7B0F"/>
    <w:rsid w:val="00702155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A688D"/>
    <w:rsid w:val="007B1305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20DD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792F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F00B2"/>
    <w:rsid w:val="00AF4211"/>
    <w:rsid w:val="00B01EAD"/>
    <w:rsid w:val="00B04F26"/>
    <w:rsid w:val="00B06E14"/>
    <w:rsid w:val="00B211F3"/>
    <w:rsid w:val="00B254BB"/>
    <w:rsid w:val="00B26B69"/>
    <w:rsid w:val="00B31DFA"/>
    <w:rsid w:val="00B466C1"/>
    <w:rsid w:val="00B725B4"/>
    <w:rsid w:val="00B73C7E"/>
    <w:rsid w:val="00B82CC9"/>
    <w:rsid w:val="00B8650E"/>
    <w:rsid w:val="00B91FAB"/>
    <w:rsid w:val="00B97390"/>
    <w:rsid w:val="00BA6728"/>
    <w:rsid w:val="00BB277F"/>
    <w:rsid w:val="00BE649B"/>
    <w:rsid w:val="00BE6613"/>
    <w:rsid w:val="00BF420C"/>
    <w:rsid w:val="00C06BAD"/>
    <w:rsid w:val="00C125E4"/>
    <w:rsid w:val="00C159AB"/>
    <w:rsid w:val="00C16259"/>
    <w:rsid w:val="00C22C32"/>
    <w:rsid w:val="00C27A8A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70716"/>
    <w:rsid w:val="00D70CD7"/>
    <w:rsid w:val="00D712A0"/>
    <w:rsid w:val="00D738B8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E2387"/>
    <w:rsid w:val="00DE4146"/>
    <w:rsid w:val="00DE48F3"/>
    <w:rsid w:val="00DE6126"/>
    <w:rsid w:val="00DF07A2"/>
    <w:rsid w:val="00DF1B4C"/>
    <w:rsid w:val="00DF7A45"/>
    <w:rsid w:val="00E00317"/>
    <w:rsid w:val="00E05316"/>
    <w:rsid w:val="00E13A1C"/>
    <w:rsid w:val="00E25C43"/>
    <w:rsid w:val="00E274FF"/>
    <w:rsid w:val="00E32249"/>
    <w:rsid w:val="00E332B2"/>
    <w:rsid w:val="00E36232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4771"/>
    <w:rsid w:val="00EE507A"/>
    <w:rsid w:val="00EE64A3"/>
    <w:rsid w:val="00EF2BD3"/>
    <w:rsid w:val="00F149CB"/>
    <w:rsid w:val="00F17931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EF899-95DF-432A-AA90-683101DB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102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Narayanan</dc:creator>
  <cp:lastModifiedBy>Abdul Khalid</cp:lastModifiedBy>
  <cp:revision>11</cp:revision>
  <cp:lastPrinted>2014-10-03T07:40:00Z</cp:lastPrinted>
  <dcterms:created xsi:type="dcterms:W3CDTF">2015-07-24T15:00:00Z</dcterms:created>
  <dcterms:modified xsi:type="dcterms:W3CDTF">2015-07-31T15:14:00Z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