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proofErr w:type="spellStart"/>
            <w:r w:rsidRPr="004930D8">
              <w:rPr>
                <w:b/>
                <w:color w:val="auto"/>
              </w:rPr>
              <w:t>BenefitBridge</w:t>
            </w:r>
            <w:proofErr w:type="spellEnd"/>
            <w:r w:rsidRPr="004930D8">
              <w:rPr>
                <w:b/>
                <w:color w:val="auto"/>
              </w:rPr>
              <w:t>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Pr="00304814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45299E">
        <w:rPr>
          <w:b/>
          <w:color w:val="auto"/>
        </w:rPr>
        <w:t>5/04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373CA7">
        <w:rPr>
          <w:b/>
          <w:color w:val="auto"/>
        </w:rPr>
        <w:t>05</w:t>
      </w:r>
      <w:r w:rsidRPr="004930D8">
        <w:rPr>
          <w:b/>
          <w:color w:val="auto"/>
        </w:rPr>
        <w:t>/</w:t>
      </w:r>
      <w:r w:rsidR="0045299E">
        <w:rPr>
          <w:b/>
          <w:color w:val="auto"/>
        </w:rPr>
        <w:t>08</w:t>
      </w:r>
      <w:r w:rsidR="000F522D" w:rsidRPr="004930D8">
        <w:rPr>
          <w:b/>
          <w:color w:val="auto"/>
        </w:rPr>
        <w:t>/2015</w:t>
      </w:r>
    </w:p>
    <w:p w:rsidR="001E6656" w:rsidRDefault="00373991" w:rsidP="001E665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Release 6.5</w:t>
      </w:r>
    </w:p>
    <w:p w:rsidR="007A5F50" w:rsidRDefault="007A5F50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212"/>
        <w:gridCol w:w="6458"/>
        <w:gridCol w:w="1825"/>
      </w:tblGrid>
      <w:tr w:rsidR="001E6656" w:rsidRPr="004930D8" w:rsidTr="00492E65">
        <w:trPr>
          <w:trHeight w:val="269"/>
        </w:trPr>
        <w:tc>
          <w:tcPr>
            <w:tcW w:w="221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536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55" w:type="pct"/>
            <w:tcMar>
              <w:left w:w="144" w:type="dxa"/>
            </w:tcMar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07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373CA7" w:rsidRPr="004930D8" w:rsidTr="00492E65">
        <w:trPr>
          <w:trHeight w:val="314"/>
        </w:trPr>
        <w:tc>
          <w:tcPr>
            <w:tcW w:w="221" w:type="pct"/>
            <w:vAlign w:val="center"/>
          </w:tcPr>
          <w:p w:rsidR="00373CA7" w:rsidRPr="004C44D8" w:rsidRDefault="00373CA7" w:rsidP="00373CA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4C44D8">
              <w:rPr>
                <w:rFonts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47032B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12917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47032B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492E65" w:rsidP="00492E65">
            <w:pPr>
              <w:rPr>
                <w:color w:val="000000"/>
                <w:sz w:val="22"/>
                <w:szCs w:val="22"/>
              </w:rPr>
            </w:pPr>
            <w:hyperlink r:id="rId10" w:history="1">
              <w:r w:rsidRPr="00492E65">
                <w:rPr>
                  <w:color w:val="000000"/>
                  <w:sz w:val="22"/>
                  <w:szCs w:val="22"/>
                </w:rPr>
                <w:t>Mt San Jacinto CCD/Server Error Message</w:t>
              </w:r>
            </w:hyperlink>
          </w:p>
        </w:tc>
        <w:tc>
          <w:tcPr>
            <w:tcW w:w="807" w:type="pct"/>
            <w:vAlign w:val="bottom"/>
          </w:tcPr>
          <w:p w:rsidR="00373CA7" w:rsidRPr="002C3F15" w:rsidRDefault="002C3F15" w:rsidP="002C3F15">
            <w:pPr>
              <w:pStyle w:val="HighRisk"/>
              <w:rPr>
                <w:sz w:val="22"/>
                <w:szCs w:val="22"/>
              </w:rPr>
            </w:pPr>
            <w:r w:rsidRPr="002C3F15">
              <w:rPr>
                <w:sz w:val="22"/>
                <w:szCs w:val="22"/>
              </w:rPr>
              <w:t>Closed</w:t>
            </w:r>
          </w:p>
        </w:tc>
      </w:tr>
      <w:tr w:rsidR="00373CA7" w:rsidRPr="004930D8" w:rsidTr="00492E65">
        <w:trPr>
          <w:trHeight w:val="242"/>
        </w:trPr>
        <w:tc>
          <w:tcPr>
            <w:tcW w:w="221" w:type="pct"/>
            <w:vAlign w:val="center"/>
          </w:tcPr>
          <w:p w:rsidR="00373CA7" w:rsidRPr="004C44D8" w:rsidRDefault="00373CA7" w:rsidP="00373CA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4C44D8">
              <w:rPr>
                <w:rFonts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bottom"/>
          </w:tcPr>
          <w:p w:rsidR="00373CA7" w:rsidRPr="004C44D8" w:rsidRDefault="00492E65" w:rsidP="0047032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12928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47032B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492E65" w:rsidP="00E332B2">
            <w:pPr>
              <w:jc w:val="both"/>
              <w:rPr>
                <w:color w:val="000000"/>
                <w:sz w:val="22"/>
                <w:szCs w:val="22"/>
              </w:rPr>
            </w:pPr>
            <w:hyperlink r:id="rId11" w:history="1">
              <w:r w:rsidRPr="00492E65">
                <w:rPr>
                  <w:color w:val="000000"/>
                  <w:sz w:val="22"/>
                  <w:szCs w:val="22"/>
                </w:rPr>
                <w:t>EOI Connect Error Handling on Optional Screen</w:t>
              </w:r>
            </w:hyperlink>
          </w:p>
        </w:tc>
        <w:tc>
          <w:tcPr>
            <w:tcW w:w="807" w:type="pct"/>
            <w:vAlign w:val="bottom"/>
          </w:tcPr>
          <w:p w:rsidR="00373CA7" w:rsidRPr="002C3F15" w:rsidRDefault="002C3F15" w:rsidP="002C3F15">
            <w:pPr>
              <w:pStyle w:val="OnTrack"/>
              <w:rPr>
                <w:sz w:val="22"/>
                <w:szCs w:val="22"/>
              </w:rPr>
            </w:pPr>
            <w:r w:rsidRPr="002C3F15">
              <w:rPr>
                <w:sz w:val="22"/>
                <w:szCs w:val="22"/>
              </w:rPr>
              <w:t>QA-UAT</w:t>
            </w:r>
          </w:p>
        </w:tc>
      </w:tr>
      <w:tr w:rsidR="00373CA7" w:rsidRPr="004930D8" w:rsidTr="00492E65">
        <w:trPr>
          <w:trHeight w:val="242"/>
        </w:trPr>
        <w:tc>
          <w:tcPr>
            <w:tcW w:w="221" w:type="pct"/>
            <w:vAlign w:val="center"/>
          </w:tcPr>
          <w:p w:rsidR="00373CA7" w:rsidRPr="004C44D8" w:rsidRDefault="00373CA7" w:rsidP="00373CA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4C44D8">
              <w:rPr>
                <w:rFonts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bottom"/>
          </w:tcPr>
          <w:p w:rsidR="00373CA7" w:rsidRPr="004C44D8" w:rsidRDefault="00373CA7" w:rsidP="0047032B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129</w:t>
            </w:r>
            <w:r w:rsidR="00492E65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536" w:type="pct"/>
            <w:vAlign w:val="bottom"/>
          </w:tcPr>
          <w:p w:rsidR="00373CA7" w:rsidRPr="004C44D8" w:rsidRDefault="00373CA7" w:rsidP="0047032B">
            <w:pPr>
              <w:jc w:val="center"/>
              <w:rPr>
                <w:color w:val="000000"/>
                <w:sz w:val="22"/>
                <w:szCs w:val="22"/>
              </w:rPr>
            </w:pPr>
            <w:r w:rsidRPr="004C44D8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bottom"/>
          </w:tcPr>
          <w:p w:rsidR="00373CA7" w:rsidRPr="004C44D8" w:rsidRDefault="00492E65" w:rsidP="00E332B2">
            <w:pPr>
              <w:jc w:val="both"/>
              <w:rPr>
                <w:color w:val="000000"/>
                <w:sz w:val="22"/>
                <w:szCs w:val="22"/>
              </w:rPr>
            </w:pPr>
            <w:hyperlink r:id="rId12" w:history="1">
              <w:r w:rsidRPr="00492E65">
                <w:rPr>
                  <w:color w:val="000000"/>
                  <w:sz w:val="22"/>
                  <w:szCs w:val="22"/>
                </w:rPr>
                <w:t>All Clients/Handling of recalculation during LE/TBD</w:t>
              </w:r>
            </w:hyperlink>
          </w:p>
        </w:tc>
        <w:tc>
          <w:tcPr>
            <w:tcW w:w="807" w:type="pct"/>
            <w:vAlign w:val="bottom"/>
          </w:tcPr>
          <w:p w:rsidR="00373CA7" w:rsidRPr="004C44D8" w:rsidRDefault="00373CA7" w:rsidP="00492E65">
            <w:pPr>
              <w:pStyle w:val="OnTrack"/>
              <w:rPr>
                <w:sz w:val="22"/>
                <w:szCs w:val="22"/>
              </w:rPr>
            </w:pPr>
            <w:r w:rsidRPr="004C44D8">
              <w:rPr>
                <w:sz w:val="22"/>
                <w:szCs w:val="22"/>
              </w:rPr>
              <w:t>QA-</w:t>
            </w:r>
            <w:r w:rsidR="00492E65">
              <w:rPr>
                <w:sz w:val="22"/>
                <w:szCs w:val="22"/>
              </w:rPr>
              <w:t>UAT</w:t>
            </w:r>
          </w:p>
        </w:tc>
      </w:tr>
    </w:tbl>
    <w:p w:rsidR="001E6656" w:rsidRDefault="001E6656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1E6656" w:rsidRDefault="001E6656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B6465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212"/>
        <w:gridCol w:w="6458"/>
        <w:gridCol w:w="1825"/>
      </w:tblGrid>
      <w:tr w:rsidR="002B6465" w:rsidRPr="004930D8" w:rsidTr="0097619B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536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5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07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13122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Banning/Request Salary Update/4/13/2015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HighRis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Closed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13147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Palm Springs USD/Prudential VTL Import Script/Due 04.21.2015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HighRis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Closed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13135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Murrieta Valley - Request to Update Salary / 4-17-15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HighRis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Closed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13121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Mt San Jacinto CC/Request Salary Update/4/13/15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HighRis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Closed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13099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 xml:space="preserve"> Lodi USD/ Jan-April CBR/ Delta Dental Plan-Rate Changes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HighRis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Closed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13179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 xml:space="preserve"> Palo Verde CCD / VTL for Child being charged for all Dependents / 4.29.15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HighRis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Closed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13180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 xml:space="preserve"> Hemet USD / VTL calculating premium as of current age </w:t>
            </w:r>
            <w:r w:rsidRPr="003E17AD">
              <w:rPr>
                <w:color w:val="000000"/>
                <w:sz w:val="22"/>
                <w:szCs w:val="22"/>
              </w:rPr>
              <w:lastRenderedPageBreak/>
              <w:t>on VBB / 4.30.15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HighRis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lastRenderedPageBreak/>
              <w:t>Closed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13166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 xml:space="preserve"> San Bernardino / Query of failed EOI Connections During OE / 4.27.15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ff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Dev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13215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San Bernardino CCD/Effective Date Corrections Due: 5-8-15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ff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Dev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13199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 xml:space="preserve"> San Bernardino CCD / VADD for SP not collecting election / 5.1.15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ff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Dev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10337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Monthly Recurring Audit: Orphaned Dependent Enrollments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ff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Dev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8337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ff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Dev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13200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E17AD">
              <w:rPr>
                <w:color w:val="000000"/>
                <w:sz w:val="22"/>
                <w:szCs w:val="22"/>
              </w:rPr>
              <w:t>Murrita</w:t>
            </w:r>
            <w:proofErr w:type="spellEnd"/>
            <w:r w:rsidRPr="003E17AD">
              <w:rPr>
                <w:color w:val="000000"/>
                <w:sz w:val="22"/>
                <w:szCs w:val="22"/>
              </w:rPr>
              <w:t xml:space="preserve"> Valley - GTL Cost should not be displayed on screen / 5/4/15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ff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Dev complete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13214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 xml:space="preserve"> Desert Sands USD/ Anthem Dental Rates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ff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Dev-Pending Clarification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13206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Hemet USD/Generate 2015 OE Due: 5-6-15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ff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Dev-Pending Clarification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9750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Monthly Recurring Audit: Adjusted premium doesn't match carrier premium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AtRisk"/>
              <w:rPr>
                <w:sz w:val="22"/>
              </w:rPr>
            </w:pPr>
            <w:r w:rsidRPr="003E17AD">
              <w:rPr>
                <w:sz w:val="22"/>
              </w:rPr>
              <w:t>Complete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8296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AtRisk"/>
              <w:rPr>
                <w:sz w:val="22"/>
              </w:rPr>
            </w:pPr>
            <w:r w:rsidRPr="003E17AD">
              <w:rPr>
                <w:sz w:val="22"/>
              </w:rPr>
              <w:t>Complete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8336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AtRisk"/>
              <w:rPr>
                <w:sz w:val="22"/>
              </w:rPr>
            </w:pPr>
            <w:r w:rsidRPr="003E17AD">
              <w:rPr>
                <w:sz w:val="22"/>
              </w:rPr>
              <w:t>Complete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8335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 xml:space="preserve">KCARES Electronic Clients Incoming File Load - </w:t>
            </w:r>
            <w:proofErr w:type="spellStart"/>
            <w:r w:rsidRPr="003E17AD">
              <w:rPr>
                <w:color w:val="000000"/>
                <w:sz w:val="22"/>
                <w:szCs w:val="22"/>
              </w:rPr>
              <w:t>Conejo</w:t>
            </w:r>
            <w:proofErr w:type="spellEnd"/>
            <w:r w:rsidRPr="003E17AD">
              <w:rPr>
                <w:color w:val="000000"/>
                <w:sz w:val="22"/>
                <w:szCs w:val="22"/>
              </w:rPr>
              <w:t xml:space="preserve"> USD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AtRisk"/>
              <w:rPr>
                <w:sz w:val="22"/>
              </w:rPr>
            </w:pPr>
            <w:r w:rsidRPr="003E17AD">
              <w:rPr>
                <w:sz w:val="22"/>
              </w:rPr>
              <w:t>Complete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13159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 xml:space="preserve"> All Clients / Suppress EOI email to employees whose EOI is closed / 4.27.15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AtRis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New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13074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3E17AD">
              <w:rPr>
                <w:color w:val="000000"/>
                <w:sz w:val="22"/>
                <w:szCs w:val="22"/>
              </w:rPr>
              <w:t>Xmtl</w:t>
            </w:r>
            <w:proofErr w:type="spellEnd"/>
            <w:r w:rsidRPr="003E17AD"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3E17AD">
              <w:rPr>
                <w:color w:val="000000"/>
                <w:sz w:val="22"/>
                <w:szCs w:val="22"/>
              </w:rPr>
              <w:t>Eyemed</w:t>
            </w:r>
            <w:proofErr w:type="spellEnd"/>
            <w:r w:rsidRPr="003E17AD">
              <w:rPr>
                <w:color w:val="000000"/>
                <w:sz w:val="22"/>
                <w:szCs w:val="22"/>
              </w:rPr>
              <w:t xml:space="preserve"> Move from Proprietary to 834 5010 Layout/Due 4.2.2015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Prod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13202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Beaumont USD/Generate Open Enrollment Due: 5-4-15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Prod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13167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 xml:space="preserve"> Victor Valley - Salary Update / 4-30-15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Prod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13194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Fontana - Type 2 rate updater needed for correction/</w:t>
            </w:r>
            <w:proofErr w:type="spellStart"/>
            <w:r w:rsidRPr="003E17AD">
              <w:rPr>
                <w:color w:val="000000"/>
                <w:sz w:val="22"/>
                <w:szCs w:val="22"/>
              </w:rPr>
              <w:t>asap</w:t>
            </w:r>
            <w:proofErr w:type="spellEnd"/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Prod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12492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Avanti/ add a tier to plan/</w:t>
            </w:r>
            <w:proofErr w:type="spellStart"/>
            <w:r w:rsidRPr="003E17AD">
              <w:rPr>
                <w:color w:val="000000"/>
                <w:sz w:val="22"/>
                <w:szCs w:val="22"/>
              </w:rPr>
              <w:t>asap</w:t>
            </w:r>
            <w:proofErr w:type="spellEnd"/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Prod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13203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County of Sacramento/Remove Duplicate Record Due: 5-5-15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Prod-Ready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13189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 xml:space="preserve">Foothill De Anza / </w:t>
            </w:r>
            <w:proofErr w:type="spellStart"/>
            <w:r w:rsidRPr="003E17AD">
              <w:rPr>
                <w:color w:val="000000"/>
                <w:sz w:val="22"/>
                <w:szCs w:val="22"/>
              </w:rPr>
              <w:t>Ouliaei</w:t>
            </w:r>
            <w:proofErr w:type="spellEnd"/>
            <w:r w:rsidRPr="003E17AD">
              <w:rPr>
                <w:color w:val="000000"/>
                <w:sz w:val="22"/>
                <w:szCs w:val="22"/>
              </w:rPr>
              <w:t xml:space="preserve">, N / 9624 / Adding COBRA </w:t>
            </w:r>
            <w:proofErr w:type="spellStart"/>
            <w:r w:rsidRPr="003E17AD">
              <w:rPr>
                <w:color w:val="000000"/>
                <w:sz w:val="22"/>
                <w:szCs w:val="22"/>
              </w:rPr>
              <w:t>eff</w:t>
            </w:r>
            <w:proofErr w:type="spellEnd"/>
            <w:r w:rsidRPr="003E17AD">
              <w:rPr>
                <w:color w:val="000000"/>
                <w:sz w:val="22"/>
                <w:szCs w:val="22"/>
              </w:rPr>
              <w:t xml:space="preserve"> 01/01/15 / Due 04/29/15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QA-Failed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12681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 xml:space="preserve"> San Mateo CCD/ KCARES to Electronic COA Client/ </w:t>
            </w:r>
            <w:proofErr w:type="spellStart"/>
            <w:r w:rsidRPr="003E17AD">
              <w:rPr>
                <w:color w:val="000000"/>
                <w:sz w:val="22"/>
                <w:szCs w:val="22"/>
              </w:rPr>
              <w:t>Eff</w:t>
            </w:r>
            <w:proofErr w:type="spellEnd"/>
            <w:r w:rsidRPr="003E17AD">
              <w:rPr>
                <w:color w:val="000000"/>
                <w:sz w:val="22"/>
                <w:szCs w:val="22"/>
              </w:rPr>
              <w:t xml:space="preserve"> 1/1/15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QA-Pending Clarification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13213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3E17AD">
              <w:rPr>
                <w:color w:val="000000"/>
                <w:sz w:val="22"/>
                <w:szCs w:val="22"/>
              </w:rPr>
              <w:t>Xmtl</w:t>
            </w:r>
            <w:proofErr w:type="spellEnd"/>
            <w:r w:rsidRPr="003E17AD">
              <w:rPr>
                <w:color w:val="000000"/>
                <w:sz w:val="22"/>
                <w:szCs w:val="22"/>
              </w:rPr>
              <w:t>: Riverside County Ed Academy/Anthem Dental 834 5010/Due 05.11.2015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QA-Ready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13209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Murrieta Valley USD/Generate 2015 OE Due: 5-6-15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QA-Ready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12951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REEP JPA - MHN Split Transmittal Updates/Due 02.17.2015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QA-Ready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13207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Oceanside USD/Classification Historical Effective Due: 5-11-15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QA-Ready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13205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3E17AD">
              <w:rPr>
                <w:color w:val="000000"/>
                <w:sz w:val="22"/>
                <w:szCs w:val="22"/>
              </w:rPr>
              <w:t>Xmtl</w:t>
            </w:r>
            <w:proofErr w:type="spellEnd"/>
            <w:r w:rsidRPr="003E17AD">
              <w:rPr>
                <w:color w:val="000000"/>
                <w:sz w:val="22"/>
                <w:szCs w:val="22"/>
              </w:rPr>
              <w:t>/Palm Springs USD/Anthem Dental 834 5010/Due 4.8.2015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QA-Ready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lastRenderedPageBreak/>
              <w:t>34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13208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Palo Verde Library/Restore Blue Shield Batch File Due: 5-7-15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QA-Ready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13201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3E17AD">
              <w:rPr>
                <w:color w:val="000000"/>
                <w:sz w:val="22"/>
                <w:szCs w:val="22"/>
              </w:rPr>
              <w:t>Xmtl</w:t>
            </w:r>
            <w:proofErr w:type="spellEnd"/>
            <w:r w:rsidRPr="003E17AD">
              <w:rPr>
                <w:color w:val="000000"/>
                <w:sz w:val="22"/>
                <w:szCs w:val="22"/>
              </w:rPr>
              <w:t>: Mt San Jacinto CCD/Anthem Dental 834 5010/Due 05.07.2015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QA-Ready</w:t>
            </w:r>
          </w:p>
        </w:tc>
      </w:tr>
      <w:tr w:rsidR="003E17AD" w:rsidRPr="004930D8" w:rsidTr="003E17AD">
        <w:trPr>
          <w:trHeight w:val="31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QA-Ready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13085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Commit related issues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n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QA-Started</w:t>
            </w:r>
          </w:p>
        </w:tc>
      </w:tr>
      <w:tr w:rsidR="003E17AD" w:rsidRPr="004930D8" w:rsidTr="003E17AD">
        <w:trPr>
          <w:trHeight w:val="269"/>
        </w:trPr>
        <w:tc>
          <w:tcPr>
            <w:tcW w:w="22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581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13041</w:t>
            </w:r>
          </w:p>
        </w:tc>
        <w:tc>
          <w:tcPr>
            <w:tcW w:w="536" w:type="pct"/>
            <w:vAlign w:val="center"/>
          </w:tcPr>
          <w:p w:rsidR="003E17AD" w:rsidRPr="003E17AD" w:rsidRDefault="003E17AD" w:rsidP="003E17AD">
            <w:pPr>
              <w:jc w:val="center"/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55" w:type="pct"/>
            <w:tcMar>
              <w:left w:w="144" w:type="dxa"/>
            </w:tcMar>
            <w:vAlign w:val="center"/>
          </w:tcPr>
          <w:p w:rsidR="003E17AD" w:rsidRPr="003E17AD" w:rsidRDefault="003E17AD" w:rsidP="003E17AD">
            <w:pPr>
              <w:rPr>
                <w:color w:val="000000"/>
                <w:sz w:val="22"/>
                <w:szCs w:val="22"/>
              </w:rPr>
            </w:pPr>
            <w:r w:rsidRPr="003E17AD">
              <w:rPr>
                <w:color w:val="000000"/>
                <w:sz w:val="22"/>
                <w:szCs w:val="22"/>
              </w:rPr>
              <w:t xml:space="preserve">Millbrae School District / Elmer </w:t>
            </w:r>
            <w:proofErr w:type="spellStart"/>
            <w:r w:rsidRPr="003E17AD">
              <w:rPr>
                <w:color w:val="000000"/>
                <w:sz w:val="22"/>
                <w:szCs w:val="22"/>
              </w:rPr>
              <w:t>Pamintuan</w:t>
            </w:r>
            <w:proofErr w:type="spellEnd"/>
            <w:r w:rsidRPr="003E17AD">
              <w:rPr>
                <w:color w:val="000000"/>
                <w:sz w:val="22"/>
                <w:szCs w:val="22"/>
              </w:rPr>
              <w:t xml:space="preserve"> /9485 /  Vision rate not showing</w:t>
            </w:r>
          </w:p>
        </w:tc>
        <w:tc>
          <w:tcPr>
            <w:tcW w:w="807" w:type="pct"/>
            <w:vAlign w:val="bottom"/>
          </w:tcPr>
          <w:p w:rsidR="003E17AD" w:rsidRPr="003E17AD" w:rsidRDefault="003E17AD" w:rsidP="003E17AD">
            <w:pPr>
              <w:pStyle w:val="OffTrack"/>
              <w:rPr>
                <w:sz w:val="22"/>
                <w:szCs w:val="22"/>
              </w:rPr>
            </w:pPr>
            <w:r w:rsidRPr="003E17AD">
              <w:rPr>
                <w:sz w:val="22"/>
                <w:szCs w:val="22"/>
              </w:rPr>
              <w:t>Re-Open</w:t>
            </w:r>
          </w:p>
        </w:tc>
      </w:tr>
    </w:tbl>
    <w:p w:rsidR="003E17AD" w:rsidRDefault="003E17AD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3E17AD" w:rsidRDefault="003E17AD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3E17AD" w:rsidRDefault="003E17AD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1015EF" w:rsidRPr="004930D8" w:rsidRDefault="001015EF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t xml:space="preserve">Scheduled </w:t>
      </w:r>
      <w:r w:rsidR="0045299E" w:rsidRPr="004930D8">
        <w:rPr>
          <w:b/>
          <w:color w:val="auto"/>
          <w:sz w:val="20"/>
          <w:szCs w:val="20"/>
        </w:rPr>
        <w:t>Support Activities</w:t>
      </w:r>
    </w:p>
    <w:p w:rsidR="006D73DC" w:rsidRPr="004930D8" w:rsidRDefault="006D73DC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584" w:type="pct"/>
        <w:tblInd w:w="450" w:type="dxa"/>
        <w:tblLayout w:type="fixed"/>
        <w:tblLook w:val="04A0"/>
      </w:tblPr>
      <w:tblGrid>
        <w:gridCol w:w="500"/>
        <w:gridCol w:w="7709"/>
        <w:gridCol w:w="1824"/>
      </w:tblGrid>
      <w:tr w:rsidR="001015EF" w:rsidRPr="004930D8" w:rsidTr="001015EF">
        <w:trPr>
          <w:trHeight w:val="269"/>
        </w:trPr>
        <w:tc>
          <w:tcPr>
            <w:tcW w:w="249" w:type="pct"/>
          </w:tcPr>
          <w:p w:rsidR="001015EF" w:rsidRPr="004930D8" w:rsidRDefault="001015EF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42" w:type="pct"/>
            <w:tcMar>
              <w:left w:w="144" w:type="dxa"/>
            </w:tcMar>
          </w:tcPr>
          <w:p w:rsidR="001015EF" w:rsidRPr="004930D8" w:rsidRDefault="001015EF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9" w:type="pct"/>
          </w:tcPr>
          <w:p w:rsidR="001015EF" w:rsidRPr="004930D8" w:rsidRDefault="001015EF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3E17AD" w:rsidRPr="000167C8" w:rsidTr="00086938">
        <w:trPr>
          <w:trHeight w:val="512"/>
        </w:trPr>
        <w:tc>
          <w:tcPr>
            <w:tcW w:w="249" w:type="pct"/>
            <w:noWrap/>
            <w:vAlign w:val="center"/>
            <w:hideMark/>
          </w:tcPr>
          <w:p w:rsidR="003E17AD" w:rsidRPr="003E17AD" w:rsidRDefault="003E17AD" w:rsidP="00086938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3842" w:type="pct"/>
            <w:vAlign w:val="center"/>
          </w:tcPr>
          <w:p w:rsidR="003E17AD" w:rsidRPr="003E17AD" w:rsidRDefault="003E17AD" w:rsidP="003E17AD">
            <w:pPr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OAD Audi Report</w:t>
            </w:r>
          </w:p>
        </w:tc>
        <w:tc>
          <w:tcPr>
            <w:tcW w:w="909" w:type="pct"/>
            <w:vAlign w:val="bottom"/>
            <w:hideMark/>
          </w:tcPr>
          <w:p w:rsidR="003E17AD" w:rsidRPr="004C44D8" w:rsidRDefault="003E17AD" w:rsidP="00086938">
            <w:pPr>
              <w:pStyle w:val="AtRisk"/>
              <w:rPr>
                <w:color w:val="auto"/>
                <w:sz w:val="22"/>
                <w:szCs w:val="22"/>
              </w:rPr>
            </w:pPr>
            <w:r w:rsidRPr="004C44D8">
              <w:rPr>
                <w:color w:val="auto"/>
                <w:sz w:val="22"/>
                <w:szCs w:val="22"/>
              </w:rPr>
              <w:t>Completed</w:t>
            </w:r>
          </w:p>
        </w:tc>
      </w:tr>
      <w:tr w:rsidR="003E17AD" w:rsidRPr="000167C8" w:rsidTr="00086938">
        <w:trPr>
          <w:trHeight w:val="300"/>
        </w:trPr>
        <w:tc>
          <w:tcPr>
            <w:tcW w:w="249" w:type="pct"/>
            <w:noWrap/>
            <w:hideMark/>
          </w:tcPr>
          <w:p w:rsidR="003E17AD" w:rsidRPr="003E17AD" w:rsidRDefault="003E17AD" w:rsidP="00086938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3842" w:type="pct"/>
            <w:vAlign w:val="center"/>
          </w:tcPr>
          <w:p w:rsidR="003E17AD" w:rsidRPr="003E17AD" w:rsidRDefault="003E17AD" w:rsidP="003E17AD">
            <w:pPr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bottom"/>
            <w:hideMark/>
          </w:tcPr>
          <w:p w:rsidR="003E17AD" w:rsidRPr="004C44D8" w:rsidRDefault="003E17AD" w:rsidP="00086938">
            <w:pPr>
              <w:pStyle w:val="AtRisk"/>
              <w:rPr>
                <w:color w:val="auto"/>
                <w:sz w:val="22"/>
                <w:szCs w:val="22"/>
              </w:rPr>
            </w:pPr>
            <w:r w:rsidRPr="004C44D8">
              <w:rPr>
                <w:color w:val="auto"/>
                <w:sz w:val="22"/>
                <w:szCs w:val="22"/>
              </w:rPr>
              <w:t>Completed</w:t>
            </w:r>
          </w:p>
        </w:tc>
      </w:tr>
      <w:tr w:rsidR="003E17AD" w:rsidRPr="000167C8" w:rsidTr="00492E65">
        <w:trPr>
          <w:trHeight w:val="300"/>
        </w:trPr>
        <w:tc>
          <w:tcPr>
            <w:tcW w:w="249" w:type="pct"/>
            <w:noWrap/>
          </w:tcPr>
          <w:p w:rsidR="003E17AD" w:rsidRPr="003E17AD" w:rsidRDefault="003E17AD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3</w:t>
            </w:r>
          </w:p>
        </w:tc>
        <w:tc>
          <w:tcPr>
            <w:tcW w:w="3842" w:type="pct"/>
            <w:vAlign w:val="center"/>
          </w:tcPr>
          <w:p w:rsidR="003E17AD" w:rsidRPr="003E17AD" w:rsidRDefault="003E17AD" w:rsidP="003E17AD">
            <w:pPr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</w:tcPr>
          <w:p w:rsidR="003E17AD" w:rsidRPr="004C44D8" w:rsidRDefault="003E17AD" w:rsidP="00086938">
            <w:pPr>
              <w:pStyle w:val="AtRisk"/>
              <w:rPr>
                <w:color w:val="auto"/>
                <w:sz w:val="22"/>
                <w:szCs w:val="22"/>
              </w:rPr>
            </w:pPr>
            <w:r w:rsidRPr="004C44D8">
              <w:rPr>
                <w:color w:val="auto"/>
                <w:sz w:val="22"/>
                <w:szCs w:val="22"/>
              </w:rPr>
              <w:t>Completed</w:t>
            </w:r>
          </w:p>
        </w:tc>
      </w:tr>
      <w:tr w:rsidR="003E17AD" w:rsidRPr="000167C8" w:rsidTr="00492E65">
        <w:trPr>
          <w:trHeight w:val="300"/>
        </w:trPr>
        <w:tc>
          <w:tcPr>
            <w:tcW w:w="249" w:type="pct"/>
            <w:noWrap/>
          </w:tcPr>
          <w:p w:rsidR="003E17AD" w:rsidRPr="003E17AD" w:rsidRDefault="003E17AD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4</w:t>
            </w:r>
          </w:p>
        </w:tc>
        <w:tc>
          <w:tcPr>
            <w:tcW w:w="3842" w:type="pct"/>
            <w:vAlign w:val="center"/>
          </w:tcPr>
          <w:p w:rsidR="003E17AD" w:rsidRPr="003E17AD" w:rsidRDefault="003E17AD" w:rsidP="003E17AD">
            <w:pPr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Avanti Keenan TPA transmittals</w:t>
            </w:r>
          </w:p>
        </w:tc>
        <w:tc>
          <w:tcPr>
            <w:tcW w:w="909" w:type="pct"/>
          </w:tcPr>
          <w:p w:rsidR="003E17AD" w:rsidRPr="004C44D8" w:rsidRDefault="003E17AD" w:rsidP="00086938">
            <w:pPr>
              <w:pStyle w:val="AtRisk"/>
              <w:rPr>
                <w:color w:val="auto"/>
                <w:sz w:val="22"/>
                <w:szCs w:val="22"/>
              </w:rPr>
            </w:pPr>
            <w:r w:rsidRPr="004C44D8">
              <w:rPr>
                <w:color w:val="auto"/>
                <w:sz w:val="22"/>
                <w:szCs w:val="22"/>
              </w:rPr>
              <w:t>Completed</w:t>
            </w:r>
          </w:p>
        </w:tc>
      </w:tr>
      <w:tr w:rsidR="003E17AD" w:rsidRPr="000167C8" w:rsidTr="00492E65">
        <w:trPr>
          <w:trHeight w:val="300"/>
        </w:trPr>
        <w:tc>
          <w:tcPr>
            <w:tcW w:w="249" w:type="pct"/>
            <w:noWrap/>
          </w:tcPr>
          <w:p w:rsidR="003E17AD" w:rsidRPr="003E17AD" w:rsidRDefault="003E17AD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5</w:t>
            </w:r>
          </w:p>
        </w:tc>
        <w:tc>
          <w:tcPr>
            <w:tcW w:w="3842" w:type="pct"/>
            <w:vAlign w:val="center"/>
          </w:tcPr>
          <w:p w:rsidR="003E17AD" w:rsidRPr="003E17AD" w:rsidRDefault="003E17AD" w:rsidP="003E17AD">
            <w:pPr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EOI consolidated report</w:t>
            </w:r>
          </w:p>
        </w:tc>
        <w:tc>
          <w:tcPr>
            <w:tcW w:w="909" w:type="pct"/>
          </w:tcPr>
          <w:p w:rsidR="003E17AD" w:rsidRPr="004C44D8" w:rsidRDefault="003E17AD" w:rsidP="00086938">
            <w:pPr>
              <w:pStyle w:val="AtRisk"/>
              <w:rPr>
                <w:color w:val="auto"/>
                <w:sz w:val="22"/>
                <w:szCs w:val="22"/>
              </w:rPr>
            </w:pPr>
            <w:r w:rsidRPr="004C44D8">
              <w:rPr>
                <w:color w:val="auto"/>
                <w:sz w:val="22"/>
                <w:szCs w:val="22"/>
              </w:rPr>
              <w:t>Completed</w:t>
            </w:r>
          </w:p>
        </w:tc>
      </w:tr>
      <w:tr w:rsidR="003E17AD" w:rsidRPr="000167C8" w:rsidTr="00492E65">
        <w:trPr>
          <w:trHeight w:val="300"/>
        </w:trPr>
        <w:tc>
          <w:tcPr>
            <w:tcW w:w="249" w:type="pct"/>
            <w:noWrap/>
          </w:tcPr>
          <w:p w:rsidR="003E17AD" w:rsidRPr="003E17AD" w:rsidRDefault="003E17AD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6</w:t>
            </w:r>
          </w:p>
        </w:tc>
        <w:tc>
          <w:tcPr>
            <w:tcW w:w="3842" w:type="pct"/>
            <w:vAlign w:val="center"/>
          </w:tcPr>
          <w:p w:rsidR="003E17AD" w:rsidRPr="003E17AD" w:rsidRDefault="003E17AD" w:rsidP="003E17AD">
            <w:pPr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Cobra Transmittals</w:t>
            </w:r>
          </w:p>
        </w:tc>
        <w:tc>
          <w:tcPr>
            <w:tcW w:w="909" w:type="pct"/>
          </w:tcPr>
          <w:p w:rsidR="003E17AD" w:rsidRPr="004C44D8" w:rsidRDefault="003E17AD" w:rsidP="00086938">
            <w:pPr>
              <w:pStyle w:val="AtRisk"/>
              <w:rPr>
                <w:color w:val="auto"/>
                <w:sz w:val="22"/>
                <w:szCs w:val="22"/>
              </w:rPr>
            </w:pPr>
            <w:r w:rsidRPr="004C44D8">
              <w:rPr>
                <w:color w:val="auto"/>
                <w:sz w:val="22"/>
                <w:szCs w:val="22"/>
              </w:rPr>
              <w:t>Completed</w:t>
            </w:r>
          </w:p>
        </w:tc>
      </w:tr>
      <w:tr w:rsidR="003E17AD" w:rsidRPr="000167C8" w:rsidTr="00492E65">
        <w:trPr>
          <w:trHeight w:val="300"/>
        </w:trPr>
        <w:tc>
          <w:tcPr>
            <w:tcW w:w="249" w:type="pct"/>
            <w:noWrap/>
          </w:tcPr>
          <w:p w:rsidR="003E17AD" w:rsidRPr="003E17AD" w:rsidRDefault="003E17AD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7</w:t>
            </w:r>
          </w:p>
        </w:tc>
        <w:tc>
          <w:tcPr>
            <w:tcW w:w="3842" w:type="pct"/>
            <w:vAlign w:val="center"/>
          </w:tcPr>
          <w:p w:rsidR="003E17AD" w:rsidRPr="003E17AD" w:rsidRDefault="003E17AD" w:rsidP="003E17AD">
            <w:pPr>
              <w:rPr>
                <w:rFonts w:cs="Arial"/>
                <w:color w:val="auto"/>
                <w:sz w:val="22"/>
                <w:szCs w:val="22"/>
              </w:rPr>
            </w:pPr>
            <w:r w:rsidRPr="003E17AD">
              <w:rPr>
                <w:rFonts w:cs="Arial"/>
                <w:color w:val="auto"/>
                <w:sz w:val="22"/>
                <w:szCs w:val="22"/>
              </w:rPr>
              <w:t>Save &amp; Schedule Reports</w:t>
            </w:r>
          </w:p>
        </w:tc>
        <w:tc>
          <w:tcPr>
            <w:tcW w:w="909" w:type="pct"/>
          </w:tcPr>
          <w:p w:rsidR="003E17AD" w:rsidRPr="004C44D8" w:rsidRDefault="003E17AD" w:rsidP="00086938">
            <w:pPr>
              <w:pStyle w:val="AtRisk"/>
              <w:rPr>
                <w:color w:val="auto"/>
                <w:sz w:val="22"/>
                <w:szCs w:val="22"/>
              </w:rPr>
            </w:pPr>
            <w:r w:rsidRPr="004C44D8">
              <w:rPr>
                <w:color w:val="auto"/>
                <w:sz w:val="22"/>
                <w:szCs w:val="22"/>
              </w:rPr>
              <w:t>Completed</w:t>
            </w:r>
          </w:p>
        </w:tc>
      </w:tr>
    </w:tbl>
    <w:p w:rsidR="00216DBF" w:rsidRDefault="00216DBF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3E17AD" w:rsidRDefault="003E17AD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3E17AD" w:rsidRDefault="003E17AD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3E17AD" w:rsidRDefault="003E17AD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654FA7" w:rsidRPr="004930D8" w:rsidRDefault="001015EF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lastRenderedPageBreak/>
        <w:t>QA Activities</w:t>
      </w:r>
    </w:p>
    <w:p w:rsidR="006D73DC" w:rsidRPr="004930D8" w:rsidRDefault="006D73DC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6"/>
        <w:gridCol w:w="1134"/>
        <w:gridCol w:w="2789"/>
        <w:gridCol w:w="1620"/>
        <w:gridCol w:w="1530"/>
        <w:gridCol w:w="1711"/>
        <w:gridCol w:w="1475"/>
      </w:tblGrid>
      <w:tr w:rsidR="001015EF" w:rsidRPr="004930D8" w:rsidTr="0045299E">
        <w:trPr>
          <w:trHeight w:val="539"/>
        </w:trPr>
        <w:tc>
          <w:tcPr>
            <w:tcW w:w="186" w:type="pct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8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803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692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064E47" w:rsidRPr="00EB79F3" w:rsidTr="0045299E">
        <w:trPr>
          <w:trHeight w:val="719"/>
        </w:trPr>
        <w:tc>
          <w:tcPr>
            <w:tcW w:w="186" w:type="pct"/>
            <w:noWrap/>
            <w:vAlign w:val="center"/>
            <w:hideMark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064E47" w:rsidRPr="00064E47" w:rsidRDefault="0045299E" w:rsidP="0045299E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5299E">
              <w:rPr>
                <w:rFonts w:cs="Arial"/>
                <w:color w:val="000000"/>
                <w:sz w:val="22"/>
                <w:szCs w:val="22"/>
              </w:rPr>
              <w:t>12928</w:t>
            </w:r>
          </w:p>
        </w:tc>
        <w:tc>
          <w:tcPr>
            <w:tcW w:w="1309" w:type="pct"/>
            <w:vAlign w:val="center"/>
          </w:tcPr>
          <w:p w:rsidR="00064E47" w:rsidRPr="0045299E" w:rsidRDefault="0045299E" w:rsidP="00064E47">
            <w:pPr>
              <w:rPr>
                <w:rFonts w:ascii="Arial" w:hAnsi="Arial" w:cs="Arial"/>
                <w:color w:val="000000"/>
              </w:rPr>
            </w:pPr>
            <w:r w:rsidRPr="0045299E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60" w:type="pct"/>
            <w:vAlign w:val="center"/>
          </w:tcPr>
          <w:p w:rsidR="00064E47" w:rsidRPr="00064E47" w:rsidRDefault="0045299E" w:rsidP="0045299E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5299E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064E47" w:rsidRPr="00064E47" w:rsidRDefault="0045299E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QA- UAT</w:t>
            </w:r>
          </w:p>
        </w:tc>
        <w:tc>
          <w:tcPr>
            <w:tcW w:w="692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064E47" w:rsidRPr="00EB79F3" w:rsidTr="0045299E">
        <w:trPr>
          <w:trHeight w:val="300"/>
        </w:trPr>
        <w:tc>
          <w:tcPr>
            <w:tcW w:w="186" w:type="pct"/>
            <w:noWrap/>
            <w:vAlign w:val="center"/>
            <w:hideMark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064E47" w:rsidRPr="00064E47" w:rsidRDefault="0045299E" w:rsidP="0045299E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5299E">
              <w:rPr>
                <w:rFonts w:cs="Arial"/>
                <w:color w:val="000000"/>
                <w:sz w:val="22"/>
                <w:szCs w:val="22"/>
              </w:rPr>
              <w:t>13199</w:t>
            </w:r>
          </w:p>
        </w:tc>
        <w:tc>
          <w:tcPr>
            <w:tcW w:w="1309" w:type="pct"/>
            <w:vAlign w:val="center"/>
          </w:tcPr>
          <w:p w:rsidR="00064E47" w:rsidRPr="00064E47" w:rsidRDefault="0045299E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45299E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60" w:type="pct"/>
            <w:vAlign w:val="center"/>
          </w:tcPr>
          <w:p w:rsidR="00064E47" w:rsidRPr="00064E47" w:rsidRDefault="0045299E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18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064E47" w:rsidRPr="00064E47" w:rsidRDefault="0045299E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Closed</w:t>
            </w:r>
          </w:p>
        </w:tc>
        <w:tc>
          <w:tcPr>
            <w:tcW w:w="692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064E47" w:rsidRPr="00EB79F3" w:rsidTr="0045299E">
        <w:trPr>
          <w:trHeight w:val="521"/>
        </w:trPr>
        <w:tc>
          <w:tcPr>
            <w:tcW w:w="186" w:type="pct"/>
            <w:noWrap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064E47" w:rsidRPr="00064E47" w:rsidRDefault="0045299E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5299E">
              <w:rPr>
                <w:rFonts w:cs="Arial"/>
                <w:color w:val="000000"/>
                <w:sz w:val="22"/>
                <w:szCs w:val="22"/>
              </w:rPr>
              <w:t>13085</w:t>
            </w:r>
          </w:p>
        </w:tc>
        <w:tc>
          <w:tcPr>
            <w:tcW w:w="1309" w:type="pct"/>
            <w:vAlign w:val="center"/>
          </w:tcPr>
          <w:p w:rsidR="00064E47" w:rsidRPr="00064E47" w:rsidRDefault="0045299E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45299E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60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064E47" w:rsidRPr="00EB79F3" w:rsidTr="0045299E">
        <w:trPr>
          <w:trHeight w:val="521"/>
        </w:trPr>
        <w:tc>
          <w:tcPr>
            <w:tcW w:w="186" w:type="pct"/>
            <w:noWrap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064E47" w:rsidRPr="00064E47" w:rsidRDefault="0045299E" w:rsidP="0045299E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45299E">
              <w:rPr>
                <w:rFonts w:cs="Arial"/>
                <w:color w:val="000000"/>
                <w:sz w:val="22"/>
                <w:szCs w:val="22"/>
              </w:rPr>
              <w:t>13022</w:t>
            </w:r>
          </w:p>
        </w:tc>
        <w:tc>
          <w:tcPr>
            <w:tcW w:w="1309" w:type="pct"/>
            <w:vAlign w:val="center"/>
          </w:tcPr>
          <w:p w:rsidR="00064E47" w:rsidRPr="00064E47" w:rsidRDefault="0045299E" w:rsidP="00064E47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Testing</w:t>
            </w:r>
            <w:r w:rsidRPr="0045299E">
              <w:rPr>
                <w:rFonts w:cs="Arial"/>
                <w:color w:val="000000"/>
                <w:sz w:val="22"/>
                <w:szCs w:val="22"/>
              </w:rPr>
              <w:t xml:space="preserve"> Squish</w:t>
            </w:r>
          </w:p>
        </w:tc>
        <w:tc>
          <w:tcPr>
            <w:tcW w:w="760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064E47" w:rsidRPr="00064E47" w:rsidRDefault="0045299E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064E47" w:rsidRPr="00064E47" w:rsidRDefault="0045299E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064E47" w:rsidRPr="00EB79F3" w:rsidTr="0045299E">
        <w:trPr>
          <w:trHeight w:val="300"/>
        </w:trPr>
        <w:tc>
          <w:tcPr>
            <w:tcW w:w="186" w:type="pct"/>
            <w:noWrap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2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Verified commit related issues before fix</w:t>
            </w:r>
          </w:p>
        </w:tc>
        <w:tc>
          <w:tcPr>
            <w:tcW w:w="760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064E47" w:rsidRPr="00EB79F3" w:rsidTr="0045299E">
        <w:trPr>
          <w:trHeight w:val="300"/>
        </w:trPr>
        <w:tc>
          <w:tcPr>
            <w:tcW w:w="186" w:type="pct"/>
            <w:noWrap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2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064E47" w:rsidRPr="00064E47" w:rsidRDefault="00064E47" w:rsidP="00064E47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60" w:type="pct"/>
            <w:vAlign w:val="center"/>
          </w:tcPr>
          <w:p w:rsidR="00064E47" w:rsidRPr="00064E47" w:rsidRDefault="0045299E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18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064E47" w:rsidRPr="00064E47" w:rsidRDefault="00064E47" w:rsidP="00064E47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064E47" w:rsidRPr="00064E47" w:rsidRDefault="00064E47" w:rsidP="0045299E">
            <w:pPr>
              <w:rPr>
                <w:rFonts w:cs="Arial"/>
                <w:color w:val="000000"/>
                <w:sz w:val="22"/>
                <w:szCs w:val="22"/>
              </w:rPr>
            </w:pPr>
            <w:r w:rsidRPr="00064E47">
              <w:rPr>
                <w:rFonts w:cs="Arial"/>
                <w:color w:val="000000"/>
                <w:sz w:val="22"/>
                <w:szCs w:val="22"/>
              </w:rPr>
              <w:t xml:space="preserve">Done </w:t>
            </w:r>
            <w:r w:rsidR="0045299E">
              <w:rPr>
                <w:rFonts w:cs="Arial"/>
                <w:color w:val="000000"/>
                <w:sz w:val="22"/>
                <w:szCs w:val="22"/>
              </w:rPr>
              <w:t>Thrice</w:t>
            </w:r>
          </w:p>
        </w:tc>
      </w:tr>
    </w:tbl>
    <w:p w:rsidR="0097619B" w:rsidRPr="004930D8" w:rsidRDefault="0097619B" w:rsidP="0045299E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  <w:bookmarkStart w:id="0" w:name="_GoBack"/>
      <w:bookmarkEnd w:id="0"/>
    </w:p>
    <w:sectPr w:rsidR="0097619B" w:rsidRPr="004930D8" w:rsidSect="001B2023">
      <w:headerReference w:type="default" r:id="rId13"/>
      <w:footerReference w:type="default" r:id="rId14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F15" w:rsidRDefault="002C3F15">
      <w:pPr>
        <w:spacing w:after="0" w:line="240" w:lineRule="auto"/>
      </w:pPr>
      <w:r>
        <w:separator/>
      </w:r>
    </w:p>
  </w:endnote>
  <w:endnote w:type="continuationSeparator" w:id="0">
    <w:p w:rsidR="002C3F15" w:rsidRDefault="002C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F15" w:rsidRPr="00DE4146" w:rsidRDefault="002C3F15" w:rsidP="00DE4146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05/04/2015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05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08/2015</w:t>
    </w:r>
  </w:p>
  <w:p w:rsidR="002C3F15" w:rsidRPr="00DE4146" w:rsidRDefault="002C3F15" w:rsidP="00DE4146">
    <w:pPr>
      <w:pStyle w:val="Footer"/>
      <w:jc w:val="right"/>
      <w:rPr>
        <w:color w:val="000000" w:themeColor="text1"/>
      </w:rPr>
    </w:pPr>
    <w:r w:rsidRPr="00DE4146">
      <w:rPr>
        <w:color w:val="000000" w:themeColor="text1"/>
      </w:rPr>
      <w:fldChar w:fldCharType="begin"/>
    </w:r>
    <w:r w:rsidRPr="00DE4146">
      <w:rPr>
        <w:color w:val="000000" w:themeColor="text1"/>
      </w:rPr>
      <w:instrText xml:space="preserve"> PAGE   \* MERGEFORMAT </w:instrText>
    </w:r>
    <w:r w:rsidRPr="00DE4146">
      <w:rPr>
        <w:color w:val="000000" w:themeColor="text1"/>
      </w:rPr>
      <w:fldChar w:fldCharType="separate"/>
    </w:r>
    <w:r w:rsidR="003E17AD">
      <w:rPr>
        <w:noProof/>
        <w:color w:val="000000" w:themeColor="text1"/>
      </w:rPr>
      <w:t>1</w:t>
    </w:r>
    <w:r w:rsidRPr="00DE4146">
      <w:rPr>
        <w:noProof/>
        <w:color w:val="000000" w:themeColor="tex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F15" w:rsidRDefault="002C3F15">
      <w:pPr>
        <w:spacing w:after="0" w:line="240" w:lineRule="auto"/>
      </w:pPr>
      <w:r>
        <w:separator/>
      </w:r>
    </w:p>
  </w:footnote>
  <w:footnote w:type="continuationSeparator" w:id="0">
    <w:p w:rsidR="002C3F15" w:rsidRDefault="002C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F15" w:rsidRDefault="002C3F15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50DC1"/>
    <w:rsid w:val="00064E47"/>
    <w:rsid w:val="00086083"/>
    <w:rsid w:val="00086938"/>
    <w:rsid w:val="00093536"/>
    <w:rsid w:val="00096B61"/>
    <w:rsid w:val="000A0DB1"/>
    <w:rsid w:val="000A18B3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3A26"/>
    <w:rsid w:val="00136EBA"/>
    <w:rsid w:val="001442FE"/>
    <w:rsid w:val="00167E44"/>
    <w:rsid w:val="00177BF5"/>
    <w:rsid w:val="001A6F21"/>
    <w:rsid w:val="001B2023"/>
    <w:rsid w:val="001D7B47"/>
    <w:rsid w:val="001E258E"/>
    <w:rsid w:val="001E2C67"/>
    <w:rsid w:val="001E32AB"/>
    <w:rsid w:val="001E6656"/>
    <w:rsid w:val="002056EF"/>
    <w:rsid w:val="00207618"/>
    <w:rsid w:val="00216DBF"/>
    <w:rsid w:val="002229C9"/>
    <w:rsid w:val="002272F3"/>
    <w:rsid w:val="002360A7"/>
    <w:rsid w:val="00256400"/>
    <w:rsid w:val="002564B5"/>
    <w:rsid w:val="002668F4"/>
    <w:rsid w:val="00273DFA"/>
    <w:rsid w:val="00291CDF"/>
    <w:rsid w:val="00293BA0"/>
    <w:rsid w:val="002A4E43"/>
    <w:rsid w:val="002B1AD2"/>
    <w:rsid w:val="002B6465"/>
    <w:rsid w:val="002C213B"/>
    <w:rsid w:val="002C3F15"/>
    <w:rsid w:val="002E710B"/>
    <w:rsid w:val="002F1B25"/>
    <w:rsid w:val="00304814"/>
    <w:rsid w:val="00306E1E"/>
    <w:rsid w:val="00307CE5"/>
    <w:rsid w:val="0032607D"/>
    <w:rsid w:val="003339C6"/>
    <w:rsid w:val="003464DA"/>
    <w:rsid w:val="00347AC6"/>
    <w:rsid w:val="003561D6"/>
    <w:rsid w:val="003621FC"/>
    <w:rsid w:val="00373991"/>
    <w:rsid w:val="00373CA7"/>
    <w:rsid w:val="00376072"/>
    <w:rsid w:val="00376F93"/>
    <w:rsid w:val="00377E69"/>
    <w:rsid w:val="003B2400"/>
    <w:rsid w:val="003B4DF6"/>
    <w:rsid w:val="003C10B4"/>
    <w:rsid w:val="003C3830"/>
    <w:rsid w:val="003C6EB9"/>
    <w:rsid w:val="003D172B"/>
    <w:rsid w:val="003D6CAA"/>
    <w:rsid w:val="003E17AD"/>
    <w:rsid w:val="003E56C4"/>
    <w:rsid w:val="003E72E1"/>
    <w:rsid w:val="003F5FC3"/>
    <w:rsid w:val="00400C87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84319"/>
    <w:rsid w:val="00492E65"/>
    <w:rsid w:val="004930D8"/>
    <w:rsid w:val="004A1664"/>
    <w:rsid w:val="004A341E"/>
    <w:rsid w:val="004B0702"/>
    <w:rsid w:val="004B4130"/>
    <w:rsid w:val="004C44D8"/>
    <w:rsid w:val="004C52C3"/>
    <w:rsid w:val="004E58B1"/>
    <w:rsid w:val="004F076A"/>
    <w:rsid w:val="00511AA6"/>
    <w:rsid w:val="00521D60"/>
    <w:rsid w:val="005244BD"/>
    <w:rsid w:val="00526426"/>
    <w:rsid w:val="00536645"/>
    <w:rsid w:val="00552EDE"/>
    <w:rsid w:val="0056245B"/>
    <w:rsid w:val="00577920"/>
    <w:rsid w:val="005A007B"/>
    <w:rsid w:val="005B2C6A"/>
    <w:rsid w:val="005C78DB"/>
    <w:rsid w:val="005D3475"/>
    <w:rsid w:val="005D6706"/>
    <w:rsid w:val="005E0D12"/>
    <w:rsid w:val="005E1A01"/>
    <w:rsid w:val="005F298F"/>
    <w:rsid w:val="00604333"/>
    <w:rsid w:val="0061251F"/>
    <w:rsid w:val="00621C68"/>
    <w:rsid w:val="006341F4"/>
    <w:rsid w:val="00654FA7"/>
    <w:rsid w:val="00663D52"/>
    <w:rsid w:val="00665572"/>
    <w:rsid w:val="006727AA"/>
    <w:rsid w:val="006C03B4"/>
    <w:rsid w:val="006C05ED"/>
    <w:rsid w:val="006D5776"/>
    <w:rsid w:val="006D73DC"/>
    <w:rsid w:val="006F7B0F"/>
    <w:rsid w:val="00702155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C67CE"/>
    <w:rsid w:val="007D28C7"/>
    <w:rsid w:val="007D32BC"/>
    <w:rsid w:val="007D6A71"/>
    <w:rsid w:val="007D6EDB"/>
    <w:rsid w:val="007E0C4A"/>
    <w:rsid w:val="007E2E6E"/>
    <w:rsid w:val="007E4B33"/>
    <w:rsid w:val="007F2B2C"/>
    <w:rsid w:val="007F6739"/>
    <w:rsid w:val="00800E41"/>
    <w:rsid w:val="00801C8B"/>
    <w:rsid w:val="00813FDF"/>
    <w:rsid w:val="00821A00"/>
    <w:rsid w:val="008275DE"/>
    <w:rsid w:val="00830B71"/>
    <w:rsid w:val="00832A70"/>
    <w:rsid w:val="00835522"/>
    <w:rsid w:val="00842705"/>
    <w:rsid w:val="008472A0"/>
    <w:rsid w:val="00872234"/>
    <w:rsid w:val="00896018"/>
    <w:rsid w:val="008A3B89"/>
    <w:rsid w:val="008A6B47"/>
    <w:rsid w:val="008B0173"/>
    <w:rsid w:val="008C2CDA"/>
    <w:rsid w:val="008C744F"/>
    <w:rsid w:val="008D1942"/>
    <w:rsid w:val="008D7C66"/>
    <w:rsid w:val="00900BFA"/>
    <w:rsid w:val="00904301"/>
    <w:rsid w:val="00940549"/>
    <w:rsid w:val="00951971"/>
    <w:rsid w:val="009520D8"/>
    <w:rsid w:val="009601C6"/>
    <w:rsid w:val="00960DC6"/>
    <w:rsid w:val="009640F8"/>
    <w:rsid w:val="00965158"/>
    <w:rsid w:val="0097619B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7EEC"/>
    <w:rsid w:val="009F0094"/>
    <w:rsid w:val="009F4024"/>
    <w:rsid w:val="009F792F"/>
    <w:rsid w:val="00A212A1"/>
    <w:rsid w:val="00A2693D"/>
    <w:rsid w:val="00A336BE"/>
    <w:rsid w:val="00A4206F"/>
    <w:rsid w:val="00A43057"/>
    <w:rsid w:val="00A445A2"/>
    <w:rsid w:val="00A63796"/>
    <w:rsid w:val="00A7497B"/>
    <w:rsid w:val="00AA4957"/>
    <w:rsid w:val="00AB11A0"/>
    <w:rsid w:val="00AB71F9"/>
    <w:rsid w:val="00AC0E21"/>
    <w:rsid w:val="00AC49DF"/>
    <w:rsid w:val="00AC6A28"/>
    <w:rsid w:val="00AD0946"/>
    <w:rsid w:val="00AD37DA"/>
    <w:rsid w:val="00AE135D"/>
    <w:rsid w:val="00AE184C"/>
    <w:rsid w:val="00AF00B2"/>
    <w:rsid w:val="00AF4211"/>
    <w:rsid w:val="00B01EAD"/>
    <w:rsid w:val="00B04F26"/>
    <w:rsid w:val="00B211F3"/>
    <w:rsid w:val="00B26B69"/>
    <w:rsid w:val="00B73C7E"/>
    <w:rsid w:val="00B82CC9"/>
    <w:rsid w:val="00B97390"/>
    <w:rsid w:val="00BA6728"/>
    <w:rsid w:val="00BE6613"/>
    <w:rsid w:val="00BF420C"/>
    <w:rsid w:val="00C125E4"/>
    <w:rsid w:val="00C159AB"/>
    <w:rsid w:val="00C16259"/>
    <w:rsid w:val="00C22C32"/>
    <w:rsid w:val="00C32C4A"/>
    <w:rsid w:val="00C95543"/>
    <w:rsid w:val="00C96DE4"/>
    <w:rsid w:val="00CD5FDB"/>
    <w:rsid w:val="00CE033D"/>
    <w:rsid w:val="00CE2C88"/>
    <w:rsid w:val="00CE7C11"/>
    <w:rsid w:val="00D24A25"/>
    <w:rsid w:val="00D306B8"/>
    <w:rsid w:val="00D34424"/>
    <w:rsid w:val="00D345E6"/>
    <w:rsid w:val="00D54BD3"/>
    <w:rsid w:val="00D621F5"/>
    <w:rsid w:val="00D70CD7"/>
    <w:rsid w:val="00D712A0"/>
    <w:rsid w:val="00D821D1"/>
    <w:rsid w:val="00D825EB"/>
    <w:rsid w:val="00DA3859"/>
    <w:rsid w:val="00DB00C2"/>
    <w:rsid w:val="00DB27E5"/>
    <w:rsid w:val="00DB2960"/>
    <w:rsid w:val="00DB2EFB"/>
    <w:rsid w:val="00DE2387"/>
    <w:rsid w:val="00DE4146"/>
    <w:rsid w:val="00DE6126"/>
    <w:rsid w:val="00DF07A2"/>
    <w:rsid w:val="00DF1B4C"/>
    <w:rsid w:val="00E00317"/>
    <w:rsid w:val="00E05316"/>
    <w:rsid w:val="00E25C43"/>
    <w:rsid w:val="00E32249"/>
    <w:rsid w:val="00E332B2"/>
    <w:rsid w:val="00E36232"/>
    <w:rsid w:val="00E671A5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507A"/>
    <w:rsid w:val="00EF2BD3"/>
    <w:rsid w:val="00F149CB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77C3"/>
    <w:rsid w:val="00FD057B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quishlist.com/keenan/cbms/12942/?search=1772396&amp;page=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quishlist.com/keenan/cbms/12928/?search=1772396&amp;page=1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squishlist.com/keenan/cbms/12197/?search=1772396&amp;page=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6A8B68-F023-4D53-B74B-934149DC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1243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181</cp:revision>
  <cp:lastPrinted>2014-10-03T07:40:00Z</cp:lastPrinted>
  <dcterms:created xsi:type="dcterms:W3CDTF">2014-11-21T13:31:00Z</dcterms:created>
  <dcterms:modified xsi:type="dcterms:W3CDTF">2015-05-08T13:11:00Z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