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Pr="00304814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5943BC">
        <w:rPr>
          <w:b/>
          <w:color w:val="auto"/>
        </w:rPr>
        <w:t>5/11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373CA7">
        <w:rPr>
          <w:b/>
          <w:color w:val="auto"/>
        </w:rPr>
        <w:t>05</w:t>
      </w:r>
      <w:r w:rsidRPr="004930D8">
        <w:rPr>
          <w:b/>
          <w:color w:val="auto"/>
        </w:rPr>
        <w:t>/</w:t>
      </w:r>
      <w:r w:rsidR="005943BC">
        <w:rPr>
          <w:b/>
          <w:color w:val="auto"/>
        </w:rPr>
        <w:t>15</w:t>
      </w:r>
      <w:r w:rsidR="000F522D" w:rsidRPr="004930D8">
        <w:rPr>
          <w:b/>
          <w:color w:val="auto"/>
        </w:rPr>
        <w:t>/2015</w:t>
      </w:r>
    </w:p>
    <w:p w:rsidR="001E6656" w:rsidRDefault="00373991" w:rsidP="001E665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Release 6.5</w:t>
      </w:r>
    </w:p>
    <w:p w:rsidR="007A5F50" w:rsidRDefault="007A5F50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243"/>
        <w:gridCol w:w="2040"/>
      </w:tblGrid>
      <w:tr w:rsidR="001E6656" w:rsidRPr="004930D8" w:rsidTr="00732A38">
        <w:trPr>
          <w:trHeight w:val="269"/>
        </w:trPr>
        <w:tc>
          <w:tcPr>
            <w:tcW w:w="22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760" w:type="pct"/>
            <w:tcMar>
              <w:left w:w="144" w:type="dxa"/>
            </w:tcMar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732A38" w:rsidRPr="004930D8" w:rsidTr="00732A38">
        <w:trPr>
          <w:trHeight w:val="314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nTrack"/>
              <w:rPr>
                <w:sz w:val="22"/>
              </w:rPr>
            </w:pPr>
            <w:r w:rsidRPr="00732A38">
              <w:rPr>
                <w:sz w:val="22"/>
              </w:rPr>
              <w:t>QA-Ready</w:t>
            </w:r>
          </w:p>
        </w:tc>
      </w:tr>
      <w:tr w:rsidR="00732A38" w:rsidRPr="004930D8" w:rsidTr="00732A38">
        <w:trPr>
          <w:trHeight w:val="242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P1/Incomplete EOI Questionnaire - Notations needed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ffTrack"/>
              <w:rPr>
                <w:sz w:val="22"/>
              </w:rPr>
            </w:pPr>
            <w:r w:rsidRPr="00732A38">
              <w:rPr>
                <w:sz w:val="22"/>
              </w:rPr>
              <w:t>Dev complete</w:t>
            </w:r>
          </w:p>
        </w:tc>
      </w:tr>
      <w:tr w:rsidR="00732A38" w:rsidRPr="004930D8" w:rsidTr="00732A38">
        <w:trPr>
          <w:trHeight w:val="242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P1/Remove Spouse EOI record when Closed or Pending from Benefits Tab and VBB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nTrack"/>
              <w:rPr>
                <w:sz w:val="22"/>
              </w:rPr>
            </w:pPr>
            <w:r w:rsidRPr="00732A38">
              <w:rPr>
                <w:sz w:val="22"/>
              </w:rPr>
              <w:t>QA-Passed</w:t>
            </w:r>
          </w:p>
        </w:tc>
      </w:tr>
      <w:tr w:rsidR="00732A38" w:rsidRPr="004930D8" w:rsidTr="00732A38">
        <w:trPr>
          <w:trHeight w:val="242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P1/Aflac SSO integration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ffTrack"/>
              <w:rPr>
                <w:sz w:val="22"/>
              </w:rPr>
            </w:pPr>
            <w:r w:rsidRPr="00732A38">
              <w:rPr>
                <w:sz w:val="22"/>
              </w:rPr>
              <w:t>Dev</w:t>
            </w:r>
          </w:p>
        </w:tc>
      </w:tr>
      <w:tr w:rsidR="00732A38" w:rsidRPr="004930D8" w:rsidTr="00732A38">
        <w:trPr>
          <w:trHeight w:val="242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13159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 / All Clients / Suppress EOI email to employees whose EOI is closed / 4.27.15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nTrack"/>
              <w:rPr>
                <w:sz w:val="22"/>
              </w:rPr>
            </w:pPr>
            <w:r w:rsidRPr="00732A38">
              <w:rPr>
                <w:sz w:val="22"/>
              </w:rPr>
              <w:t>QA-Passed</w:t>
            </w:r>
          </w:p>
        </w:tc>
      </w:tr>
      <w:tr w:rsidR="00732A38" w:rsidRPr="004930D8" w:rsidTr="00732A38">
        <w:trPr>
          <w:trHeight w:val="242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13166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P1 / San Bernardino / Query of failed EOI Connections During OE / 4.27.15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ffTrack"/>
              <w:rPr>
                <w:sz w:val="22"/>
              </w:rPr>
            </w:pPr>
            <w:r w:rsidRPr="00732A38">
              <w:rPr>
                <w:sz w:val="22"/>
              </w:rPr>
              <w:t>Dev complete</w:t>
            </w:r>
          </w:p>
        </w:tc>
      </w:tr>
      <w:tr w:rsidR="00732A38" w:rsidRPr="004930D8" w:rsidTr="00732A38">
        <w:trPr>
          <w:trHeight w:val="242"/>
        </w:trPr>
        <w:tc>
          <w:tcPr>
            <w:tcW w:w="221" w:type="pct"/>
            <w:vAlign w:val="center"/>
          </w:tcPr>
          <w:p w:rsidR="00732A38" w:rsidRPr="004C44D8" w:rsidRDefault="00732A38" w:rsidP="00732A3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536" w:type="pct"/>
            <w:vAlign w:val="center"/>
          </w:tcPr>
          <w:p w:rsidR="00732A38" w:rsidRPr="00732A38" w:rsidRDefault="00732A38" w:rsidP="00732A38">
            <w:pPr>
              <w:jc w:val="center"/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32A38" w:rsidRPr="00732A38" w:rsidRDefault="00732A38" w:rsidP="00732A38">
            <w:pPr>
              <w:rPr>
                <w:color w:val="000000"/>
                <w:sz w:val="22"/>
                <w:szCs w:val="22"/>
              </w:rPr>
            </w:pPr>
            <w:r w:rsidRPr="00732A38">
              <w:rPr>
                <w:color w:val="000000"/>
                <w:sz w:val="22"/>
                <w:szCs w:val="22"/>
              </w:rPr>
              <w:t>VTL enrollment is not cleared while closing EE &amp; SP coverage when the GI is 0 for EE and SP</w:t>
            </w:r>
          </w:p>
        </w:tc>
        <w:tc>
          <w:tcPr>
            <w:tcW w:w="902" w:type="pct"/>
            <w:vAlign w:val="center"/>
          </w:tcPr>
          <w:p w:rsidR="00732A38" w:rsidRPr="00732A38" w:rsidRDefault="00732A38" w:rsidP="00732A38">
            <w:pPr>
              <w:pStyle w:val="OffTrack"/>
              <w:rPr>
                <w:sz w:val="22"/>
              </w:rPr>
            </w:pPr>
            <w:r w:rsidRPr="00732A38">
              <w:rPr>
                <w:sz w:val="22"/>
              </w:rPr>
              <w:t>Dev complete</w:t>
            </w:r>
          </w:p>
        </w:tc>
      </w:tr>
    </w:tbl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243"/>
        <w:gridCol w:w="2040"/>
      </w:tblGrid>
      <w:tr w:rsidR="002B6465" w:rsidRPr="004930D8" w:rsidTr="00732A38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760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HighRis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Hold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HighRis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Hold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HighRis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Hold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ff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Dev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9738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Monthly Recurring Audit: EE assigned to multiple rules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HighRis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Hold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QA-Started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13177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*P2*/ Pittsburg / Marianne Solis / 2970 /  Missing Coverage Details Drop Down / Due 04/29/15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ff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Dev-Pending Clarification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13207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P2/Oceanside USD/Classification Historical Effective Due: 5-11-15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Prod-Ready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13215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P1/San Bernardino CCD/Effective Date Corrections Due: 5-8-15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Prod-Ready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13216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*P2* /Millbrae ESD COA-K / Magsaysay, Maria/ 0577 / Missing retro on April CBR/ Due 05/8/15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13218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*P2*/Millbrae ESD COA-K/Nelson Prudencia/7482/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13227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P2/ Foothill DeAnza CCD/ VSP FI Code Missing for 2 Records/Due 5/14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AtRis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Closed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13229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P1/Victor Valley UHSD/Prudential VTL Import/ASAP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AtRis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Closed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13230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Xmtl: Perris UHSD/Anthem Dental 834 5010/Due 05.15.2015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13231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xmtl: Murrieta Valley USD/Anthem Dental 834 5010/Due 05.15.2015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13235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p1/Fontana USD/Matthew Barton - child bundle premium not working/ASAP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13236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 / Banning USD / NH Cannot elect GTL / 5.14.15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13239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P1/County of Sacramento/Term Date Correction Due: 5-14-15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13240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P2/4200-MCOE/Reinstate Vision Benefit Due: 5-15-15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n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Prod-Ready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13245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P2/Oceanside USD/Correct Dental Effective Date - Due 5-15-15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ff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Dev</w:t>
            </w:r>
          </w:p>
        </w:tc>
      </w:tr>
      <w:tr w:rsidR="0022345E" w:rsidRPr="004930D8" w:rsidTr="0022345E">
        <w:trPr>
          <w:trHeight w:val="269"/>
        </w:trPr>
        <w:tc>
          <w:tcPr>
            <w:tcW w:w="22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13246</w:t>
            </w:r>
          </w:p>
        </w:tc>
        <w:tc>
          <w:tcPr>
            <w:tcW w:w="536" w:type="pct"/>
            <w:vAlign w:val="center"/>
          </w:tcPr>
          <w:p w:rsidR="0022345E" w:rsidRPr="0022345E" w:rsidRDefault="0022345E" w:rsidP="0022345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22345E" w:rsidRPr="0022345E" w:rsidRDefault="0022345E" w:rsidP="0022345E">
            <w:pPr>
              <w:rPr>
                <w:rFonts w:cs="Calibri"/>
                <w:color w:val="000000"/>
                <w:sz w:val="22"/>
                <w:szCs w:val="22"/>
              </w:rPr>
            </w:pPr>
            <w:r w:rsidRPr="0022345E">
              <w:rPr>
                <w:rFonts w:cs="Calibri"/>
                <w:color w:val="000000"/>
                <w:sz w:val="22"/>
                <w:szCs w:val="22"/>
              </w:rPr>
              <w:t>P2/REEP - Colonial Enrollment Totals Pre-Commit/Due: 5.18.2015</w:t>
            </w:r>
          </w:p>
        </w:tc>
        <w:tc>
          <w:tcPr>
            <w:tcW w:w="902" w:type="pct"/>
            <w:vAlign w:val="center"/>
          </w:tcPr>
          <w:p w:rsidR="0022345E" w:rsidRPr="0022345E" w:rsidRDefault="0022345E" w:rsidP="00684C7F">
            <w:pPr>
              <w:pStyle w:val="OffTrack"/>
              <w:rPr>
                <w:sz w:val="22"/>
                <w:szCs w:val="22"/>
              </w:rPr>
            </w:pPr>
            <w:r w:rsidRPr="0022345E">
              <w:rPr>
                <w:sz w:val="22"/>
                <w:szCs w:val="22"/>
              </w:rPr>
              <w:t>Dev complete</w:t>
            </w:r>
          </w:p>
        </w:tc>
      </w:tr>
    </w:tbl>
    <w:p w:rsidR="003E17AD" w:rsidRDefault="003E17AD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015EF" w:rsidRPr="004930D8" w:rsidRDefault="001015EF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 xml:space="preserve">Scheduled </w:t>
      </w:r>
      <w:r w:rsidR="0045299E" w:rsidRPr="004930D8">
        <w:rPr>
          <w:b/>
          <w:color w:val="auto"/>
          <w:sz w:val="20"/>
          <w:szCs w:val="20"/>
        </w:rPr>
        <w:t>Support Activities</w:t>
      </w:r>
    </w:p>
    <w:p w:rsidR="006D73DC" w:rsidRPr="004930D8" w:rsidRDefault="006D73DC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1015EF" w:rsidRPr="004930D8" w:rsidTr="001015EF">
        <w:trPr>
          <w:trHeight w:val="269"/>
        </w:trPr>
        <w:tc>
          <w:tcPr>
            <w:tcW w:w="24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684C7F" w:rsidRPr="000167C8" w:rsidTr="00684C7F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684C7F" w:rsidRPr="00684C7F" w:rsidRDefault="00684C7F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909" w:type="pct"/>
            <w:vAlign w:val="center"/>
            <w:hideMark/>
          </w:tcPr>
          <w:p w:rsidR="00684C7F" w:rsidRPr="00684C7F" w:rsidRDefault="00684C7F" w:rsidP="00684C7F">
            <w:pPr>
              <w:pStyle w:val="OffTrac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In progress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  <w:hideMark/>
          </w:tcPr>
          <w:p w:rsidR="00684C7F" w:rsidRPr="00684C7F" w:rsidRDefault="00684C7F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Avanti Keenan Transmittals</w:t>
            </w:r>
          </w:p>
        </w:tc>
        <w:tc>
          <w:tcPr>
            <w:tcW w:w="909" w:type="pct"/>
            <w:vAlign w:val="center"/>
            <w:hideMark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Save &amp; Schedule Reports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Report for Medical Total active and Retirees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OnTrac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Prod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Created dummy client files for transmittals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  <w:tr w:rsidR="00684C7F" w:rsidRPr="000167C8" w:rsidTr="00684C7F">
        <w:trPr>
          <w:trHeight w:val="300"/>
        </w:trPr>
        <w:tc>
          <w:tcPr>
            <w:tcW w:w="249" w:type="pct"/>
            <w:noWrap/>
          </w:tcPr>
          <w:p w:rsidR="00684C7F" w:rsidRPr="00684C7F" w:rsidRDefault="00684C7F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684C7F">
              <w:rPr>
                <w:rFonts w:cs="Arial"/>
                <w:color w:val="auto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684C7F" w:rsidRPr="00684C7F" w:rsidRDefault="00684C7F">
            <w:pPr>
              <w:rPr>
                <w:rFonts w:cs="Arial"/>
                <w:color w:val="000000"/>
                <w:sz w:val="22"/>
                <w:szCs w:val="22"/>
              </w:rPr>
            </w:pPr>
            <w:r w:rsidRPr="00684C7F">
              <w:rPr>
                <w:rFonts w:cs="Arial"/>
                <w:color w:val="000000"/>
                <w:sz w:val="22"/>
                <w:szCs w:val="22"/>
              </w:rPr>
              <w:t>Transmittal Count Cross Check</w:t>
            </w:r>
          </w:p>
        </w:tc>
        <w:tc>
          <w:tcPr>
            <w:tcW w:w="909" w:type="pct"/>
            <w:vAlign w:val="center"/>
          </w:tcPr>
          <w:p w:rsidR="00684C7F" w:rsidRPr="00684C7F" w:rsidRDefault="00684C7F" w:rsidP="00684C7F">
            <w:pPr>
              <w:pStyle w:val="HighRisk"/>
              <w:rPr>
                <w:sz w:val="22"/>
                <w:szCs w:val="22"/>
              </w:rPr>
            </w:pPr>
            <w:r w:rsidRPr="00684C7F">
              <w:rPr>
                <w:sz w:val="22"/>
                <w:szCs w:val="22"/>
              </w:rPr>
              <w:t>Completed</w:t>
            </w:r>
          </w:p>
        </w:tc>
      </w:tr>
    </w:tbl>
    <w:p w:rsidR="00216DBF" w:rsidRDefault="00216DB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654FA7" w:rsidRPr="004930D8" w:rsidRDefault="001015E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QA Activities</w:t>
      </w:r>
    </w:p>
    <w:p w:rsidR="006D73DC" w:rsidRPr="004930D8" w:rsidRDefault="006D73DC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1015EF" w:rsidRPr="004930D8" w:rsidTr="0045299E">
        <w:trPr>
          <w:trHeight w:val="539"/>
        </w:trPr>
        <w:tc>
          <w:tcPr>
            <w:tcW w:w="186" w:type="pct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5943BC" w:rsidRPr="00EB79F3" w:rsidTr="0045299E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1309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943BC" w:rsidRPr="00EB79F3" w:rsidTr="0045299E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13159</w:t>
            </w:r>
          </w:p>
        </w:tc>
        <w:tc>
          <w:tcPr>
            <w:tcW w:w="1309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943BC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5943BC" w:rsidRPr="005943BC" w:rsidRDefault="005943BC" w:rsidP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Done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Twice</w:t>
            </w:r>
          </w:p>
        </w:tc>
      </w:tr>
      <w:tr w:rsidR="005943BC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1309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Retesting - Defect FIX</w:t>
            </w:r>
          </w:p>
        </w:tc>
        <w:tc>
          <w:tcPr>
            <w:tcW w:w="760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943BC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Designing Test Cases</w:t>
            </w:r>
          </w:p>
        </w:tc>
        <w:tc>
          <w:tcPr>
            <w:tcW w:w="760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In-Progress</w:t>
            </w:r>
          </w:p>
        </w:tc>
        <w:tc>
          <w:tcPr>
            <w:tcW w:w="803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943BC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13079</w:t>
            </w:r>
          </w:p>
        </w:tc>
        <w:tc>
          <w:tcPr>
            <w:tcW w:w="1309" w:type="pct"/>
            <w:vAlign w:val="center"/>
          </w:tcPr>
          <w:p w:rsidR="005943BC" w:rsidRPr="005943BC" w:rsidRDefault="005943BC">
            <w:pPr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Testing Squish</w:t>
            </w:r>
          </w:p>
        </w:tc>
        <w:tc>
          <w:tcPr>
            <w:tcW w:w="760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In-Progress</w:t>
            </w:r>
          </w:p>
        </w:tc>
        <w:tc>
          <w:tcPr>
            <w:tcW w:w="803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5943BC" w:rsidRPr="005943BC" w:rsidRDefault="005943B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943B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45299E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  <w:bookmarkStart w:id="0" w:name="_GoBack"/>
      <w:bookmarkEnd w:id="0"/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38" w:rsidRDefault="00732A38">
      <w:pPr>
        <w:spacing w:after="0" w:line="240" w:lineRule="auto"/>
      </w:pPr>
      <w:r>
        <w:separator/>
      </w:r>
    </w:p>
  </w:endnote>
  <w:endnote w:type="continuationSeparator" w:id="0">
    <w:p w:rsidR="00732A38" w:rsidRDefault="0073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A38" w:rsidRPr="00DE4146" w:rsidRDefault="00732A38" w:rsidP="00DE4146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05/11/2015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05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15/2015</w:t>
    </w:r>
  </w:p>
  <w:p w:rsidR="00732A38" w:rsidRPr="00DE4146" w:rsidRDefault="00732A38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684C7F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38" w:rsidRDefault="00732A38">
      <w:pPr>
        <w:spacing w:after="0" w:line="240" w:lineRule="auto"/>
      </w:pPr>
      <w:r>
        <w:separator/>
      </w:r>
    </w:p>
  </w:footnote>
  <w:footnote w:type="continuationSeparator" w:id="0">
    <w:p w:rsidR="00732A38" w:rsidRDefault="0073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A38" w:rsidRDefault="00732A38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64E47"/>
    <w:rsid w:val="00086083"/>
    <w:rsid w:val="00086938"/>
    <w:rsid w:val="00093536"/>
    <w:rsid w:val="00096B61"/>
    <w:rsid w:val="000A0DB1"/>
    <w:rsid w:val="000A18B3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3A26"/>
    <w:rsid w:val="00136EBA"/>
    <w:rsid w:val="001442FE"/>
    <w:rsid w:val="00167E44"/>
    <w:rsid w:val="00177BF5"/>
    <w:rsid w:val="001A6F21"/>
    <w:rsid w:val="001B2023"/>
    <w:rsid w:val="001D7B47"/>
    <w:rsid w:val="001E258E"/>
    <w:rsid w:val="001E2C67"/>
    <w:rsid w:val="001E32AB"/>
    <w:rsid w:val="001E6656"/>
    <w:rsid w:val="002056EF"/>
    <w:rsid w:val="00207618"/>
    <w:rsid w:val="00216DBF"/>
    <w:rsid w:val="002229C9"/>
    <w:rsid w:val="0022345E"/>
    <w:rsid w:val="002272F3"/>
    <w:rsid w:val="002360A7"/>
    <w:rsid w:val="00256400"/>
    <w:rsid w:val="002564B5"/>
    <w:rsid w:val="002668F4"/>
    <w:rsid w:val="00273DFA"/>
    <w:rsid w:val="00291CDF"/>
    <w:rsid w:val="00293BA0"/>
    <w:rsid w:val="002A4E43"/>
    <w:rsid w:val="002B1AD2"/>
    <w:rsid w:val="002B6465"/>
    <w:rsid w:val="002C213B"/>
    <w:rsid w:val="002C3F15"/>
    <w:rsid w:val="002E710B"/>
    <w:rsid w:val="002F1B25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62462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D172B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84C7F"/>
    <w:rsid w:val="006C03B4"/>
    <w:rsid w:val="006C05ED"/>
    <w:rsid w:val="006D5776"/>
    <w:rsid w:val="006D73DC"/>
    <w:rsid w:val="006F7B0F"/>
    <w:rsid w:val="00702155"/>
    <w:rsid w:val="00732A38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28C7"/>
    <w:rsid w:val="007D32BC"/>
    <w:rsid w:val="007D6A71"/>
    <w:rsid w:val="007D6EDB"/>
    <w:rsid w:val="007E0C4A"/>
    <w:rsid w:val="007E2E6E"/>
    <w:rsid w:val="007E4B33"/>
    <w:rsid w:val="007F2B2C"/>
    <w:rsid w:val="007F6739"/>
    <w:rsid w:val="00800E41"/>
    <w:rsid w:val="00801C8B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900BFA"/>
    <w:rsid w:val="00904301"/>
    <w:rsid w:val="00940549"/>
    <w:rsid w:val="00951971"/>
    <w:rsid w:val="009520D8"/>
    <w:rsid w:val="009601C6"/>
    <w:rsid w:val="00960DC6"/>
    <w:rsid w:val="009640F8"/>
    <w:rsid w:val="00965158"/>
    <w:rsid w:val="0097619B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4206F"/>
    <w:rsid w:val="00A43057"/>
    <w:rsid w:val="00A445A2"/>
    <w:rsid w:val="00A63796"/>
    <w:rsid w:val="00A7497B"/>
    <w:rsid w:val="00AA4957"/>
    <w:rsid w:val="00AB11A0"/>
    <w:rsid w:val="00AB71F9"/>
    <w:rsid w:val="00AC0E21"/>
    <w:rsid w:val="00AC49DF"/>
    <w:rsid w:val="00AC6A28"/>
    <w:rsid w:val="00AD0946"/>
    <w:rsid w:val="00AD37DA"/>
    <w:rsid w:val="00AE135D"/>
    <w:rsid w:val="00AE184C"/>
    <w:rsid w:val="00AF00B2"/>
    <w:rsid w:val="00AF4211"/>
    <w:rsid w:val="00B01EAD"/>
    <w:rsid w:val="00B04F26"/>
    <w:rsid w:val="00B211F3"/>
    <w:rsid w:val="00B26B69"/>
    <w:rsid w:val="00B73C7E"/>
    <w:rsid w:val="00B82CC9"/>
    <w:rsid w:val="00B97390"/>
    <w:rsid w:val="00BA6728"/>
    <w:rsid w:val="00BE6613"/>
    <w:rsid w:val="00BF420C"/>
    <w:rsid w:val="00C125E4"/>
    <w:rsid w:val="00C159AB"/>
    <w:rsid w:val="00C16259"/>
    <w:rsid w:val="00C22C32"/>
    <w:rsid w:val="00C32C4A"/>
    <w:rsid w:val="00C95543"/>
    <w:rsid w:val="00C96DE4"/>
    <w:rsid w:val="00CD5FDB"/>
    <w:rsid w:val="00CE033D"/>
    <w:rsid w:val="00CE2C88"/>
    <w:rsid w:val="00CE7C11"/>
    <w:rsid w:val="00D24A25"/>
    <w:rsid w:val="00D306B8"/>
    <w:rsid w:val="00D34424"/>
    <w:rsid w:val="00D345E6"/>
    <w:rsid w:val="00D54BD3"/>
    <w:rsid w:val="00D621F5"/>
    <w:rsid w:val="00D70CD7"/>
    <w:rsid w:val="00D712A0"/>
    <w:rsid w:val="00D821D1"/>
    <w:rsid w:val="00D825EB"/>
    <w:rsid w:val="00DA3859"/>
    <w:rsid w:val="00DB00C2"/>
    <w:rsid w:val="00DB27E5"/>
    <w:rsid w:val="00DB2960"/>
    <w:rsid w:val="00DB2EFB"/>
    <w:rsid w:val="00DE2387"/>
    <w:rsid w:val="00DE4146"/>
    <w:rsid w:val="00DE6126"/>
    <w:rsid w:val="00DF07A2"/>
    <w:rsid w:val="00DF1B4C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C45EA-16EE-4C06-916E-96891C09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1264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184</cp:revision>
  <cp:lastPrinted>2014-10-03T07:40:00Z</cp:lastPrinted>
  <dcterms:created xsi:type="dcterms:W3CDTF">2014-11-21T13:31:00Z</dcterms:created>
  <dcterms:modified xsi:type="dcterms:W3CDTF">2015-05-15T13:46:00Z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